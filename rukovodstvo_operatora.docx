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804D" w14:textId="77777777" w:rsidR="00000000" w:rsidRDefault="00EF3A67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16A2D760" w14:textId="77777777" w:rsidR="00000000" w:rsidRDefault="00EF3A67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000000" w14:paraId="3AAD62A5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</w:tcPr>
          <w:p w14:paraId="002D49B5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64715156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6A4A2D01" w14:textId="77777777" w:rsidR="00000000" w:rsidRDefault="00EF3A67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00000" w14:paraId="2A680EA5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vAlign w:val="center"/>
          </w:tcPr>
          <w:p w14:paraId="28AE2145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B3F18ED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EAC1329" w14:textId="77777777" w:rsidR="00000000" w:rsidRDefault="00EF3A6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proofErr w:type="gramStart"/>
            <w:r>
              <w:rPr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000000" w14:paraId="686D28DB" w14:textId="77777777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3600" w:type="dxa"/>
            <w:vAlign w:val="center"/>
          </w:tcPr>
          <w:p w14:paraId="7506A86E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B7871A9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6AD10DF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 w14:paraId="2D5F4A9A" w14:textId="77777777">
        <w:tblPrEx>
          <w:tblCellMar>
            <w:top w:w="0" w:type="dxa"/>
            <w:bottom w:w="0" w:type="dxa"/>
          </w:tblCellMar>
        </w:tblPrEx>
        <w:trPr>
          <w:trHeight w:val="519"/>
        </w:trPr>
        <w:tc>
          <w:tcPr>
            <w:tcW w:w="3600" w:type="dxa"/>
            <w:vAlign w:val="center"/>
          </w:tcPr>
          <w:p w14:paraId="3EC53E7D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FFB0E96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D6B6DC7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</w:tbl>
    <w:p w14:paraId="3BBDD195" w14:textId="77777777" w:rsidR="00000000" w:rsidRDefault="00EF3A67">
      <w:pPr>
        <w:jc w:val="center"/>
        <w:rPr>
          <w:b/>
          <w:bCs/>
          <w:sz w:val="28"/>
        </w:rPr>
      </w:pPr>
    </w:p>
    <w:p w14:paraId="7C1E2096" w14:textId="77777777" w:rsidR="00000000" w:rsidRDefault="00EF3A67">
      <w:pPr>
        <w:jc w:val="center"/>
        <w:rPr>
          <w:b/>
          <w:bCs/>
          <w:sz w:val="28"/>
        </w:rPr>
      </w:pPr>
    </w:p>
    <w:p w14:paraId="2AD50411" w14:textId="77777777" w:rsidR="00000000" w:rsidRDefault="00EF3A67">
      <w:pPr>
        <w:jc w:val="center"/>
        <w:rPr>
          <w:b/>
          <w:bCs/>
          <w:sz w:val="28"/>
        </w:rPr>
      </w:pPr>
    </w:p>
    <w:p w14:paraId="4909D778" w14:textId="77777777" w:rsidR="00000000" w:rsidRDefault="00EF3A67">
      <w:pPr>
        <w:jc w:val="center"/>
        <w:rPr>
          <w:b/>
          <w:bCs/>
          <w:sz w:val="28"/>
        </w:rPr>
      </w:pPr>
    </w:p>
    <w:p w14:paraId="199BE186" w14:textId="77777777" w:rsidR="00000000" w:rsidRDefault="00EF3A67">
      <w:pPr>
        <w:jc w:val="center"/>
        <w:rPr>
          <w:b/>
          <w:bCs/>
          <w:sz w:val="28"/>
        </w:rPr>
      </w:pPr>
    </w:p>
    <w:p w14:paraId="0C279DBC" w14:textId="77777777" w:rsidR="00000000" w:rsidRDefault="00EF3A67">
      <w:pPr>
        <w:jc w:val="center"/>
        <w:rPr>
          <w:b/>
          <w:bCs/>
        </w:rPr>
      </w:pPr>
    </w:p>
    <w:p w14:paraId="66DAF6C8" w14:textId="77777777" w:rsidR="00000000" w:rsidRDefault="00EF3A67">
      <w:pPr>
        <w:jc w:val="center"/>
        <w:rPr>
          <w:b/>
          <w:bCs/>
        </w:rPr>
      </w:pPr>
    </w:p>
    <w:p w14:paraId="793A4D6A" w14:textId="77777777" w:rsidR="00000000" w:rsidRDefault="00EF3A67">
      <w:pPr>
        <w:jc w:val="center"/>
        <w:rPr>
          <w:b/>
          <w:bCs/>
        </w:rPr>
      </w:pPr>
    </w:p>
    <w:p w14:paraId="4CB8D7E3" w14:textId="77777777" w:rsidR="00000000" w:rsidRDefault="00EF3A67">
      <w:pPr>
        <w:jc w:val="center"/>
        <w:rPr>
          <w:b/>
          <w:bCs/>
        </w:rPr>
      </w:pPr>
    </w:p>
    <w:p w14:paraId="6A3F0D62" w14:textId="1FABB625" w:rsidR="00000000" w:rsidRPr="005B4263" w:rsidRDefault="00EF3A67">
      <w:pPr>
        <w:jc w:val="center"/>
        <w:rPr>
          <w:b/>
          <w:bCs/>
          <w:caps/>
          <w:sz w:val="32"/>
          <w:lang w:val="en-US"/>
        </w:rPr>
      </w:pPr>
      <w:r>
        <w:rPr>
          <w:b/>
          <w:bCs/>
          <w:caps/>
          <w:sz w:val="32"/>
        </w:rPr>
        <w:t xml:space="preserve">программа </w:t>
      </w:r>
      <w:r w:rsidR="005B4263" w:rsidRPr="005B4263">
        <w:rPr>
          <w:b/>
          <w:bCs/>
          <w:caps/>
          <w:sz w:val="32"/>
        </w:rPr>
        <w:t>“</w:t>
      </w:r>
      <w:r w:rsidR="005B4263">
        <w:rPr>
          <w:b/>
          <w:bCs/>
          <w:caps/>
          <w:sz w:val="32"/>
          <w:lang w:val="en-US"/>
        </w:rPr>
        <w:t>I-mAg”</w:t>
      </w:r>
    </w:p>
    <w:p w14:paraId="0FF1545A" w14:textId="77777777" w:rsidR="00000000" w:rsidRDefault="00EF3A67">
      <w:pPr>
        <w:jc w:val="center"/>
        <w:rPr>
          <w:b/>
          <w:bCs/>
          <w:caps/>
          <w:sz w:val="28"/>
        </w:rPr>
      </w:pPr>
    </w:p>
    <w:p w14:paraId="383DBBD1" w14:textId="77777777" w:rsidR="00000000" w:rsidRDefault="00EF3A6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</w:p>
    <w:p w14:paraId="335B0077" w14:textId="77777777" w:rsidR="00000000" w:rsidRDefault="00EF3A67">
      <w:pPr>
        <w:rPr>
          <w:b/>
          <w:bCs/>
          <w:sz w:val="28"/>
        </w:rPr>
      </w:pPr>
    </w:p>
    <w:p w14:paraId="452DB045" w14:textId="197763F7" w:rsidR="00000000" w:rsidRDefault="00EF3A67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Лист </w:t>
      </w:r>
      <w:r>
        <w:rPr>
          <w:b/>
          <w:bCs/>
          <w:sz w:val="36"/>
        </w:rPr>
        <w:t>утверждения</w:t>
      </w:r>
    </w:p>
    <w:p w14:paraId="04D01525" w14:textId="77777777" w:rsidR="00000000" w:rsidRDefault="00EF3A67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</w:t>
      </w:r>
      <w:r>
        <w:rPr>
          <w:b/>
          <w:bCs/>
          <w:sz w:val="44"/>
        </w:rPr>
        <w:t>1 34 01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3DC7EA42" w14:textId="77777777" w:rsidR="00000000" w:rsidRDefault="00EF3A67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5B4263" w:rsidRPr="005B4263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3972BA32" w14:textId="77777777" w:rsidR="00000000" w:rsidRDefault="00EF3A67">
      <w:pPr>
        <w:rPr>
          <w:b/>
          <w:bCs/>
          <w:sz w:val="32"/>
        </w:rPr>
      </w:pPr>
      <w:r>
        <w:rPr>
          <w:b/>
          <w:bCs/>
          <w:noProof/>
          <w:sz w:val="20"/>
        </w:rPr>
        <w:pict w14:anchorId="626BA5D9">
          <v:group id="_x0000_s2080" style="position:absolute;margin-left:-31.15pt;margin-top:2.95pt;width:34pt;height:412.7pt;z-index:-1" coordorigin="397,8323" coordsize="680,8254">
            <v:line id="Page_ 1_B1" o:spid="_x0000_s2081" style="position:absolute" from="397,8323" to="397,16577" strokeweight="2.25pt"/>
            <v:line id="Page_ 1_B2" o:spid="_x0000_s2082" style="position:absolute" from="397,8334" to="1077,8334" strokeweight="2.25pt"/>
            <v:line id="Page_ 1_B3" o:spid="_x0000_s2083" style="position:absolute" from="397,16554" to="1077,16554" strokeweight="2.25pt"/>
            <v:line id="Page_ 1_B4" o:spid="_x0000_s2084" style="position:absolute" from="397,15137" to="1077,15137" strokeweight="2.25pt"/>
            <v:line id="Page_ 1_B5" o:spid="_x0000_s2085" style="position:absolute" from="397,13153" to="1077,13153" strokeweight="2.25pt"/>
            <v:line id="Page_ 1_B6" o:spid="_x0000_s2086" style="position:absolute" from="397,11735" to="1077,11735" strokeweight="2.25pt"/>
            <v:line id="Page_ 1_B7" o:spid="_x0000_s2087" style="position:absolute" from="397,10318" to="1077,10318" strokeweight="2.25pt"/>
            <v:line id="Page_ 1_B8" o:spid="_x0000_s2088" style="position:absolute" from="680,8334" to="680,16554" strokeweight="2.25pt"/>
            <v:line id="Page_ 1_B9" o:spid="_x0000_s2089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2090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7C2EAD68" w14:textId="77777777" w:rsidR="00000000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2091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3A8A9CE2" w14:textId="77777777" w:rsidR="00000000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2092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190F14D7" w14:textId="77777777" w:rsidR="00000000" w:rsidRDefault="00EF3A67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Взам</w:t>
                    </w:r>
                    <w:proofErr w:type="spellEnd"/>
                    <w:r>
                      <w:rPr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2093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60AEF043" w14:textId="77777777" w:rsidR="00000000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Инв. № </w:t>
                    </w:r>
                    <w:proofErr w:type="spellStart"/>
                    <w:r>
                      <w:rPr>
                        <w:sz w:val="20"/>
                      </w:rPr>
                      <w:t>дубл</w:t>
                    </w:r>
                    <w:proofErr w:type="spellEnd"/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2094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7DF13EE4" w14:textId="77777777" w:rsidR="00000000" w:rsidRDefault="00EF3A6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14:paraId="015DF04D" w14:textId="77777777" w:rsidR="00000000" w:rsidRDefault="00EF3A67">
      <w:pPr>
        <w:jc w:val="center"/>
        <w:rPr>
          <w:b/>
          <w:bCs/>
          <w:sz w:val="32"/>
        </w:rPr>
      </w:pPr>
    </w:p>
    <w:p w14:paraId="0BD86F2D" w14:textId="77777777" w:rsidR="00000000" w:rsidRDefault="00EF3A67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000000" w14:paraId="479AC653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092DC37B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B0F227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E46A7A9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00000" w14:paraId="7815EA90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17B74661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D13C41D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577450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00000" w14:paraId="55A48FB7" w14:textId="77777777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3594" w:type="dxa"/>
            <w:vAlign w:val="center"/>
          </w:tcPr>
          <w:p w14:paraId="7BD49DC8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B5EB15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C084DFC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 w14:paraId="3C2A0AAF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3594" w:type="dxa"/>
            <w:vAlign w:val="center"/>
          </w:tcPr>
          <w:p w14:paraId="252A5126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377E755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9F2A17E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000000" w14:paraId="768FFCC0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14:paraId="33E89FFC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E4E5A2A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EE5F260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00000" w14:paraId="22AD403F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0CE05494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5196AF0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B28435F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00000" w14:paraId="68F236E8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6B867538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04BD85C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8B8145F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гр. РиВ АСУТП   ХХХХ</w:t>
            </w:r>
          </w:p>
        </w:tc>
      </w:tr>
      <w:tr w:rsidR="00000000" w14:paraId="799C5AA3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94" w:type="dxa"/>
            <w:vAlign w:val="center"/>
          </w:tcPr>
          <w:p w14:paraId="2F315D8A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3DE4942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1AD1F73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</w:t>
            </w:r>
            <w:r>
              <w:rPr>
                <w:sz w:val="28"/>
              </w:rPr>
              <w:t>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 w14:paraId="24A03A6B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7E4E1393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451F20E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6BFBC1C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000000" w14:paraId="1A590F65" w14:textId="77777777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3594" w:type="dxa"/>
            <w:vAlign w:val="center"/>
          </w:tcPr>
          <w:p w14:paraId="31EDCFD9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B4B7B6C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9CA8B90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00000" w14:paraId="1FD9142C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65B067BC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889387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1908208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00000" w14:paraId="50AD19D7" w14:textId="77777777">
        <w:tblPrEx>
          <w:tblCellMar>
            <w:top w:w="0" w:type="dxa"/>
            <w:bottom w:w="0" w:type="dxa"/>
          </w:tblCellMar>
        </w:tblPrEx>
        <w:tc>
          <w:tcPr>
            <w:tcW w:w="3594" w:type="dxa"/>
            <w:vAlign w:val="center"/>
          </w:tcPr>
          <w:p w14:paraId="65E7965A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07FF326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9F9893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00000" w14:paraId="6730865D" w14:textId="7777777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594" w:type="dxa"/>
            <w:vAlign w:val="center"/>
          </w:tcPr>
          <w:p w14:paraId="1BC53BA1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88D3FE4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DD8F4B4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00000" w14:paraId="26A85368" w14:textId="77777777">
        <w:tblPrEx>
          <w:tblCellMar>
            <w:top w:w="0" w:type="dxa"/>
            <w:bottom w:w="0" w:type="dxa"/>
          </w:tblCellMar>
        </w:tblPrEx>
        <w:trPr>
          <w:trHeight w:val="439"/>
        </w:trPr>
        <w:tc>
          <w:tcPr>
            <w:tcW w:w="3594" w:type="dxa"/>
            <w:vAlign w:val="center"/>
          </w:tcPr>
          <w:p w14:paraId="4B9F89FB" w14:textId="77777777" w:rsidR="00000000" w:rsidRDefault="00EF3A67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27D471D" w14:textId="77777777" w:rsidR="00000000" w:rsidRDefault="00EF3A67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B1DF0B6" w14:textId="77777777" w:rsidR="00000000" w:rsidRDefault="00EF3A67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“____</w:t>
            </w:r>
            <w:proofErr w:type="gramStart"/>
            <w:r>
              <w:rPr>
                <w:sz w:val="28"/>
                <w:lang w:val="en-US"/>
              </w:rPr>
              <w:t>_”_</w:t>
            </w:r>
            <w:proofErr w:type="gramEnd"/>
            <w:r>
              <w:rPr>
                <w:sz w:val="28"/>
                <w:lang w:val="en-US"/>
              </w:rPr>
              <w:t>___________200__</w:t>
            </w:r>
          </w:p>
        </w:tc>
      </w:tr>
    </w:tbl>
    <w:p w14:paraId="229475BB" w14:textId="77777777" w:rsidR="00000000" w:rsidRDefault="00EF3A67">
      <w:pPr>
        <w:rPr>
          <w:b/>
          <w:bCs/>
          <w:sz w:val="32"/>
          <w:szCs w:val="32"/>
        </w:rPr>
      </w:pPr>
    </w:p>
    <w:p w14:paraId="34753C35" w14:textId="77777777" w:rsidR="00000000" w:rsidRDefault="00EF3A67">
      <w:pPr>
        <w:rPr>
          <w:b/>
          <w:bCs/>
          <w:sz w:val="32"/>
          <w:szCs w:val="32"/>
        </w:rPr>
        <w:sectPr w:rsidR="0000000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10939CB7" w14:textId="77777777" w:rsidR="00000000" w:rsidRDefault="00EF3A67">
      <w:pPr>
        <w:rPr>
          <w:b/>
          <w:bCs/>
          <w:sz w:val="32"/>
          <w:szCs w:val="32"/>
        </w:rPr>
      </w:pPr>
    </w:p>
    <w:p w14:paraId="09EFDBB2" w14:textId="77777777" w:rsidR="00000000" w:rsidRDefault="00EF3A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51CBEC84" w14:textId="77777777" w:rsidR="00000000" w:rsidRDefault="00EF3A67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173D6E47" w14:textId="77777777" w:rsidR="00000000" w:rsidRDefault="00EF3A67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5B4263" w:rsidRPr="005B4263">
        <w:rPr>
          <w:sz w:val="28"/>
        </w:rPr>
        <w:t>А.В.00001-01 34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2ABC69F8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193A1036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638C952C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2343A39C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74E85D5A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1152430E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1BE31F38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7331647C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48E8CB47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25CB41BB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01A55BBC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3FBCE2A2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4C4F488E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189F3D84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3007A0D5" w14:textId="77777777" w:rsidR="00000000" w:rsidRDefault="00EF3A67">
      <w:pPr>
        <w:rPr>
          <w:b/>
          <w:bCs/>
          <w:caps/>
          <w:sz w:val="28"/>
          <w:szCs w:val="28"/>
        </w:rPr>
      </w:pPr>
    </w:p>
    <w:p w14:paraId="2FB1E7D7" w14:textId="17EC7201" w:rsidR="00000000" w:rsidRPr="009E1CE8" w:rsidRDefault="00EF3A67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9E1CE8" w:rsidRPr="009E1CE8">
        <w:rPr>
          <w:b/>
          <w:bCs/>
          <w:caps/>
          <w:sz w:val="32"/>
        </w:rPr>
        <w:t>“</w:t>
      </w:r>
      <w:r w:rsidR="009E1CE8">
        <w:rPr>
          <w:b/>
          <w:bCs/>
          <w:caps/>
          <w:sz w:val="32"/>
          <w:lang w:val="en-US"/>
        </w:rPr>
        <w:t>I-mag”</w:t>
      </w:r>
    </w:p>
    <w:p w14:paraId="5718027D" w14:textId="77777777" w:rsidR="00000000" w:rsidRDefault="00EF3A67">
      <w:pPr>
        <w:jc w:val="center"/>
        <w:rPr>
          <w:b/>
          <w:bCs/>
          <w:caps/>
          <w:sz w:val="28"/>
          <w:szCs w:val="28"/>
        </w:rPr>
      </w:pPr>
    </w:p>
    <w:p w14:paraId="4F245804" w14:textId="77777777" w:rsidR="00000000" w:rsidRDefault="00EF3A67">
      <w:pPr>
        <w:jc w:val="center"/>
        <w:rPr>
          <w:b/>
          <w:bCs/>
          <w:caps/>
          <w:sz w:val="28"/>
          <w:szCs w:val="28"/>
        </w:rPr>
      </w:pPr>
    </w:p>
    <w:p w14:paraId="40516CCB" w14:textId="77777777" w:rsidR="00000000" w:rsidRDefault="00EF3A67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w:pict w14:anchorId="56C6719D">
          <v:group id="Page_ 1_GropS" o:spid="_x0000_s2050" style="position:absolute;left:0;text-align:left;margin-left:-34pt;margin-top:7.75pt;width:34pt;height:412.7pt;z-index:-2" coordorigin="397,8323" coordsize="680,8254">
            <v:line id="Page_ 1_B1" o:spid="_x0000_s2051" style="position:absolute" from="397,8323" to="397,16577" strokeweight="2.25pt"/>
            <v:line id="Page_ 1_B2" o:spid="_x0000_s2052" style="position:absolute" from="397,8334" to="1077,8334" strokeweight="2.25pt"/>
            <v:line id="Page_ 1_B3" o:spid="_x0000_s2053" style="position:absolute" from="397,16554" to="1077,16554" strokeweight="2.25pt"/>
            <v:line id="Page_ 1_B4" o:spid="_x0000_s2054" style="position:absolute" from="397,15137" to="1077,15137" strokeweight="2.25pt"/>
            <v:line id="Page_ 1_B5" o:spid="_x0000_s2055" style="position:absolute" from="397,13153" to="1077,13153" strokeweight="2.25pt"/>
            <v:line id="Page_ 1_B6" o:spid="_x0000_s2056" style="position:absolute" from="397,11735" to="1077,11735" strokeweight="2.25pt"/>
            <v:line id="Page_ 1_B7" o:spid="_x0000_s2057" style="position:absolute" from="397,10318" to="1077,10318" strokeweight="2.25pt"/>
            <v:line id="Page_ 1_B8" o:spid="_x0000_s2058" style="position:absolute" from="680,8334" to="680,16554" strokeweight="2.25pt"/>
            <v:line id="Page_ 1_B9" o:spid="_x0000_s2059" style="position:absolute" from="1077,8323" to="1077,16577" strokeweight="2.25pt"/>
            <v:shape id="Page_ 1_NB1" o:spid="_x0000_s2060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14:paraId="384FADD9" w14:textId="77777777" w:rsidR="00000000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2061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14:paraId="507F0E71" w14:textId="77777777" w:rsidR="00000000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2062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14:paraId="578B972D" w14:textId="77777777" w:rsidR="00000000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Взам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2063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14:paraId="4DD9A9FB" w14:textId="77777777" w:rsidR="00000000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>
                      <w:rPr>
                        <w:b/>
                        <w:bCs/>
                        <w:sz w:val="20"/>
                        <w:szCs w:val="20"/>
                      </w:rPr>
                      <w:t>дуб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>л</w:t>
                    </w:r>
                    <w:proofErr w:type="spellEnd"/>
                    <w:r>
                      <w:rPr>
                        <w:b/>
                        <w:bCs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Page_ 1_NB5" o:spid="_x0000_s2064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14:paraId="62084BBD" w14:textId="77777777" w:rsidR="00000000" w:rsidRDefault="00EF3A6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  <w:r>
        <w:rPr>
          <w:b/>
          <w:bCs/>
          <w:sz w:val="36"/>
        </w:rPr>
        <w:t>Руководство оператора</w:t>
      </w:r>
    </w:p>
    <w:p w14:paraId="0EC76B56" w14:textId="77777777" w:rsidR="00000000" w:rsidRDefault="00EF3A67">
      <w:pPr>
        <w:jc w:val="center"/>
        <w:rPr>
          <w:b/>
          <w:bCs/>
          <w:sz w:val="36"/>
          <w:szCs w:val="36"/>
        </w:rPr>
      </w:pPr>
    </w:p>
    <w:p w14:paraId="136D6F94" w14:textId="77777777" w:rsidR="00000000" w:rsidRDefault="00EF3A67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5B4263" w:rsidRPr="005B4263">
        <w:rPr>
          <w:b/>
          <w:bCs/>
          <w:sz w:val="36"/>
        </w:rPr>
        <w:t>А.В.00001-01 34 01</w:t>
      </w:r>
      <w:r>
        <w:rPr>
          <w:b/>
          <w:bCs/>
          <w:caps/>
          <w:sz w:val="36"/>
        </w:rPr>
        <w:fldChar w:fldCharType="end"/>
      </w:r>
    </w:p>
    <w:p w14:paraId="685E301E" w14:textId="77777777" w:rsidR="00000000" w:rsidRDefault="00EF3A67">
      <w:pPr>
        <w:jc w:val="center"/>
        <w:rPr>
          <w:b/>
          <w:bCs/>
          <w:sz w:val="28"/>
          <w:szCs w:val="28"/>
        </w:rPr>
        <w:sectPr w:rsidR="00000000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0068E750" w14:textId="77777777" w:rsidR="00000000" w:rsidRDefault="00EF3A67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90858706"/>
      <w:r>
        <w:rPr>
          <w:caps/>
          <w:sz w:val="32"/>
        </w:rPr>
        <w:lastRenderedPageBreak/>
        <w:t>Аннотация</w:t>
      </w:r>
      <w:bookmarkEnd w:id="2"/>
    </w:p>
    <w:p w14:paraId="537E9791" w14:textId="77777777" w:rsidR="00000000" w:rsidRDefault="00EF3A67"/>
    <w:p w14:paraId="3A8975A9" w14:textId="77777777" w:rsidR="00000000" w:rsidRDefault="00EF3A67"/>
    <w:p w14:paraId="4673B068" w14:textId="77777777" w:rsidR="00000000" w:rsidRDefault="00EF3A67"/>
    <w:p w14:paraId="5F4361B7" w14:textId="57DF2E1A" w:rsidR="00000000" w:rsidRDefault="00EF3A67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rPr>
          <w:sz w:val="28"/>
        </w:rPr>
        <w:t>«</w:t>
      </w:r>
      <w:r w:rsidR="005B4263">
        <w:rPr>
          <w:sz w:val="28"/>
          <w:lang w:val="en-US"/>
        </w:rPr>
        <w:t>I</w:t>
      </w:r>
      <w:r w:rsidR="005B4263" w:rsidRPr="005B4263">
        <w:rPr>
          <w:sz w:val="28"/>
        </w:rPr>
        <w:t>-</w:t>
      </w:r>
      <w:r w:rsidR="005B4263">
        <w:rPr>
          <w:sz w:val="28"/>
          <w:lang w:val="en-US"/>
        </w:rPr>
        <w:t>mag</w:t>
      </w:r>
      <w:r>
        <w:rPr>
          <w:sz w:val="28"/>
        </w:rPr>
        <w:t xml:space="preserve">», предназначенной для </w:t>
      </w:r>
      <w:r w:rsidR="005B4263">
        <w:rPr>
          <w:sz w:val="28"/>
        </w:rPr>
        <w:t>доступа и управления базой покупателей.</w:t>
      </w:r>
    </w:p>
    <w:p w14:paraId="3708A4D0" w14:textId="77777777" w:rsidR="00000000" w:rsidRDefault="00EF3A67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1A798A7" w14:textId="77777777" w:rsidR="00000000" w:rsidRDefault="00EF3A67">
      <w:pPr>
        <w:ind w:firstLine="708"/>
        <w:jc w:val="both"/>
        <w:rPr>
          <w:sz w:val="28"/>
        </w:rPr>
      </w:pPr>
      <w:r>
        <w:rPr>
          <w:sz w:val="28"/>
        </w:rPr>
        <w:t>В разделе «У</w:t>
      </w:r>
      <w:r>
        <w:rPr>
          <w:sz w:val="28"/>
        </w:rPr>
        <w:t xml:space="preserve">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14:paraId="66C5E6D6" w14:textId="628E3635" w:rsidR="00000000" w:rsidRDefault="00EF3A67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«Выполнение программы» указана последовательность действий операто</w:t>
      </w:r>
      <w:r>
        <w:rPr>
          <w:sz w:val="28"/>
        </w:rPr>
        <w:t>ра, обеспечивающих загрузку, запуск, выполнение и завершение программы</w:t>
      </w:r>
      <w:r w:rsidR="005B4263">
        <w:rPr>
          <w:sz w:val="28"/>
        </w:rPr>
        <w:t xml:space="preserve">. </w:t>
      </w:r>
    </w:p>
    <w:p w14:paraId="513590A9" w14:textId="77777777" w:rsidR="00000000" w:rsidRDefault="00EF3A67">
      <w:pPr>
        <w:ind w:firstLine="708"/>
        <w:jc w:val="both"/>
      </w:pPr>
      <w:r>
        <w:rPr>
          <w:sz w:val="28"/>
        </w:rPr>
        <w:t>Офо</w:t>
      </w:r>
      <w:r>
        <w:rPr>
          <w:sz w:val="28"/>
        </w:rPr>
        <w:t xml:space="preserve">рмление программного документа «Руководство оператора» произведено по требованиям </w:t>
      </w:r>
      <w:proofErr w:type="gramStart"/>
      <w:r>
        <w:rPr>
          <w:sz w:val="28"/>
        </w:rPr>
        <w:t>ЕСПД  (</w:t>
      </w:r>
      <w:proofErr w:type="gramEnd"/>
      <w:r>
        <w:rPr>
          <w:sz w:val="28"/>
        </w:rPr>
        <w:t xml:space="preserve">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19.505-79*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14:paraId="0EFB72F9" w14:textId="77777777" w:rsidR="00000000" w:rsidRDefault="00EF3A67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90858707"/>
      <w:r>
        <w:rPr>
          <w:caps/>
          <w:sz w:val="32"/>
        </w:rPr>
        <w:lastRenderedPageBreak/>
        <w:t>Содержание</w:t>
      </w:r>
      <w:bookmarkEnd w:id="3"/>
    </w:p>
    <w:p w14:paraId="5F766A2F" w14:textId="77777777" w:rsidR="00000000" w:rsidRDefault="00EF3A67">
      <w:pPr>
        <w:rPr>
          <w:b/>
          <w:bCs/>
        </w:rPr>
      </w:pPr>
    </w:p>
    <w:p w14:paraId="5CD481F6" w14:textId="77777777" w:rsidR="00000000" w:rsidRDefault="00EF3A67">
      <w:pPr>
        <w:rPr>
          <w:b/>
          <w:bCs/>
        </w:rPr>
      </w:pPr>
    </w:p>
    <w:p w14:paraId="5F8AA1FE" w14:textId="77777777" w:rsidR="00000000" w:rsidRDefault="00EF3A67">
      <w:pPr>
        <w:rPr>
          <w:bCs/>
        </w:rPr>
      </w:pPr>
    </w:p>
    <w:p w14:paraId="39094E2C" w14:textId="1A5E64D8" w:rsidR="001E7D32" w:rsidRPr="00EF3A67" w:rsidRDefault="00EF3A67">
      <w:pPr>
        <w:pStyle w:val="10"/>
        <w:rPr>
          <w:rFonts w:ascii="Calibri" w:hAnsi="Calibri"/>
          <w:bCs/>
          <w:noProof/>
          <w:sz w:val="22"/>
          <w:szCs w:val="22"/>
        </w:rPr>
      </w:pPr>
      <w:r w:rsidRPr="001E7D32">
        <w:rPr>
          <w:bCs/>
        </w:rPr>
        <w:fldChar w:fldCharType="begin"/>
      </w:r>
      <w:r w:rsidRPr="001E7D32">
        <w:rPr>
          <w:bCs/>
        </w:rPr>
        <w:instrText xml:space="preserve"> TOC \o "1-4</w:instrText>
      </w:r>
      <w:r w:rsidRPr="001E7D32">
        <w:rPr>
          <w:bCs/>
        </w:rPr>
        <w:instrText xml:space="preserve">" \h \z </w:instrText>
      </w:r>
      <w:r w:rsidRPr="001E7D32">
        <w:rPr>
          <w:bCs/>
        </w:rPr>
        <w:fldChar w:fldCharType="separate"/>
      </w:r>
      <w:hyperlink w:anchor="_Toc90858706" w:history="1">
        <w:r w:rsidR="001E7D32" w:rsidRPr="001E7D32">
          <w:rPr>
            <w:rStyle w:val="ac"/>
            <w:bCs/>
            <w:caps/>
            <w:noProof/>
          </w:rPr>
          <w:t>Аннотация</w:t>
        </w:r>
        <w:r w:rsidR="001E7D32" w:rsidRPr="001E7D32">
          <w:rPr>
            <w:bCs/>
            <w:noProof/>
            <w:webHidden/>
          </w:rPr>
          <w:tab/>
        </w:r>
        <w:r w:rsidR="001E7D32" w:rsidRPr="001E7D32">
          <w:rPr>
            <w:bCs/>
            <w:noProof/>
            <w:webHidden/>
          </w:rPr>
          <w:fldChar w:fldCharType="begin"/>
        </w:r>
        <w:r w:rsidR="001E7D32" w:rsidRPr="001E7D32">
          <w:rPr>
            <w:bCs/>
            <w:noProof/>
            <w:webHidden/>
          </w:rPr>
          <w:instrText xml:space="preserve"> PAGEREF _Toc90858706 \h </w:instrText>
        </w:r>
        <w:r w:rsidR="001E7D32" w:rsidRPr="001E7D32">
          <w:rPr>
            <w:bCs/>
            <w:noProof/>
            <w:webHidden/>
          </w:rPr>
        </w:r>
        <w:r w:rsidR="001E7D32" w:rsidRPr="001E7D32">
          <w:rPr>
            <w:bCs/>
            <w:noProof/>
            <w:webHidden/>
          </w:rPr>
          <w:fldChar w:fldCharType="separate"/>
        </w:r>
        <w:r w:rsidR="001E7D32" w:rsidRPr="001E7D32">
          <w:rPr>
            <w:bCs/>
            <w:noProof/>
            <w:webHidden/>
          </w:rPr>
          <w:t>2</w:t>
        </w:r>
        <w:r w:rsidR="001E7D32" w:rsidRPr="001E7D32">
          <w:rPr>
            <w:bCs/>
            <w:noProof/>
            <w:webHidden/>
          </w:rPr>
          <w:fldChar w:fldCharType="end"/>
        </w:r>
      </w:hyperlink>
    </w:p>
    <w:p w14:paraId="3508C307" w14:textId="08BBAAB2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07" w:history="1">
        <w:r w:rsidRPr="001E7D32">
          <w:rPr>
            <w:rStyle w:val="ac"/>
            <w:bCs/>
            <w:caps/>
            <w:noProof/>
          </w:rPr>
          <w:t>Содержание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_Toc90858707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3</w:t>
        </w:r>
        <w:r w:rsidRPr="001E7D32">
          <w:rPr>
            <w:bCs/>
            <w:noProof/>
            <w:webHidden/>
          </w:rPr>
          <w:fldChar w:fldCharType="end"/>
        </w:r>
      </w:hyperlink>
    </w:p>
    <w:p w14:paraId="2C2EC39A" w14:textId="155E50DA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08" w:history="1">
        <w:r w:rsidRPr="001E7D32">
          <w:rPr>
            <w:rStyle w:val="ac"/>
            <w:bCs/>
            <w:noProof/>
          </w:rPr>
          <w:t>1.</w:t>
        </w:r>
        <w:r w:rsidRPr="001E7D32">
          <w:rPr>
            <w:rStyle w:val="ac"/>
            <w:bCs/>
            <w:caps/>
            <w:noProof/>
          </w:rPr>
          <w:t xml:space="preserve"> Назначение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_Toc90858708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1912BF8B" w14:textId="5A492AA3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09" w:history="1">
        <w:r w:rsidRPr="001E7D32">
          <w:rPr>
            <w:rStyle w:val="ac"/>
            <w:bCs/>
            <w:noProof/>
          </w:rPr>
          <w:t>1.1. Функциональное назначение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_Toc90858709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7F4AEDBE" w14:textId="402E64B1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10" w:history="1">
        <w:r w:rsidRPr="001E7D32">
          <w:rPr>
            <w:rStyle w:val="ac"/>
            <w:bCs/>
            <w:noProof/>
          </w:rPr>
          <w:t>1.2. Эксплуатационное назначение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_Toc90858710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788F7F57" w14:textId="7DFB8793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11" w:history="1">
        <w:r w:rsidRPr="001E7D32">
          <w:rPr>
            <w:rStyle w:val="ac"/>
            <w:bCs/>
            <w:noProof/>
          </w:rPr>
          <w:t>1.3. Состав функций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_Toc90858711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34152D69" w14:textId="384025D5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12" w:history="1">
        <w:r w:rsidRPr="001E7D32">
          <w:rPr>
            <w:rStyle w:val="ac"/>
            <w:bCs/>
            <w:noProof/>
          </w:rPr>
          <w:t>1.3.1. Функция авторизации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_Toc90858712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2B7BD1EA" w14:textId="404AD91C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13" w:history="1">
        <w:r w:rsidRPr="001E7D32">
          <w:rPr>
            <w:rStyle w:val="ac"/>
            <w:bCs/>
            <w:noProof/>
          </w:rPr>
          <w:t>1.3.2. Функция просмотра записей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_Toc90858713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4830BD66" w14:textId="7A01CA34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14" w:history="1">
        <w:r w:rsidRPr="001E7D32">
          <w:rPr>
            <w:rStyle w:val="ac"/>
            <w:bCs/>
            <w:noProof/>
          </w:rPr>
          <w:t>1.3.3. Функция добавления покупателей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_Toc90858714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10DEBF29" w14:textId="308A6080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15" w:history="1">
        <w:r w:rsidRPr="001E7D32">
          <w:rPr>
            <w:rStyle w:val="ac"/>
            <w:bCs/>
            <w:noProof/>
          </w:rPr>
          <w:t>2.</w:t>
        </w:r>
        <w:r w:rsidRPr="001E7D32">
          <w:rPr>
            <w:rStyle w:val="ac"/>
            <w:bCs/>
            <w:caps/>
            <w:noProof/>
          </w:rPr>
          <w:t xml:space="preserve"> Условия выполнения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_Toc90858715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4C5837D9" w14:textId="656F87D5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16" w:history="1">
        <w:r w:rsidRPr="001E7D32">
          <w:rPr>
            <w:rStyle w:val="ac"/>
            <w:bCs/>
            <w:noProof/>
          </w:rPr>
          <w:t>2.1. Минимальный состав аппаратных средств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_Toc90858716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6F636342" w14:textId="28ECD80C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17" w:history="1">
        <w:r w:rsidRPr="001E7D32">
          <w:rPr>
            <w:rStyle w:val="ac"/>
            <w:bCs/>
            <w:noProof/>
          </w:rPr>
          <w:t>2.2. Минимальный состав программных средств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_Toc90858717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4</w:t>
        </w:r>
        <w:r w:rsidRPr="001E7D32">
          <w:rPr>
            <w:bCs/>
            <w:noProof/>
            <w:webHidden/>
          </w:rPr>
          <w:fldChar w:fldCharType="end"/>
        </w:r>
      </w:hyperlink>
    </w:p>
    <w:p w14:paraId="52E3DC9A" w14:textId="059A58F5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18" w:history="1">
        <w:r w:rsidRPr="001E7D32">
          <w:rPr>
            <w:rStyle w:val="ac"/>
            <w:bCs/>
            <w:noProof/>
          </w:rPr>
          <w:t>2.3. Требования к персоналу (пользователю)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_Toc90858718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0A92E314" w14:textId="22299056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19" w:history="1">
        <w:r w:rsidRPr="001E7D32">
          <w:rPr>
            <w:rStyle w:val="ac"/>
            <w:bCs/>
            <w:noProof/>
          </w:rPr>
          <w:t>3.</w:t>
        </w:r>
        <w:r w:rsidRPr="001E7D32">
          <w:rPr>
            <w:rStyle w:val="ac"/>
            <w:bCs/>
            <w:caps/>
            <w:noProof/>
          </w:rPr>
          <w:t xml:space="preserve"> Выполнение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_Toc90858719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401E35A8" w14:textId="358C9A7D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20" w:history="1">
        <w:r w:rsidRPr="001E7D32">
          <w:rPr>
            <w:rStyle w:val="ac"/>
            <w:bCs/>
            <w:noProof/>
          </w:rPr>
          <w:t>3.1. Загрузка и запуск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_Toc90858720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61FD3B21" w14:textId="4DB710B4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21" w:history="1">
        <w:r w:rsidRPr="001E7D32">
          <w:rPr>
            <w:rStyle w:val="ac"/>
            <w:bCs/>
            <w:noProof/>
          </w:rPr>
          <w:t>3.2. Выполнение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_Toc90858721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4AD25DAB" w14:textId="782EA331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22" w:history="1">
        <w:r w:rsidRPr="001E7D32">
          <w:rPr>
            <w:rStyle w:val="ac"/>
            <w:bCs/>
            <w:noProof/>
          </w:rPr>
          <w:t>3.2.1. Выполнение функции авторизации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_Toc90858722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03604C8E" w14:textId="7F83F883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23" w:history="1">
        <w:r w:rsidRPr="001E7D32">
          <w:rPr>
            <w:rStyle w:val="ac"/>
            <w:bCs/>
            <w:noProof/>
          </w:rPr>
          <w:t>3.2.2. Выполнение функции просмотра записей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_Toc90858723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2065987D" w14:textId="379E2B7D" w:rsidR="001E7D32" w:rsidRPr="00EF3A67" w:rsidRDefault="001E7D32">
      <w:pPr>
        <w:pStyle w:val="30"/>
        <w:rPr>
          <w:rFonts w:ascii="Calibri" w:hAnsi="Calibri"/>
          <w:bCs/>
          <w:noProof/>
          <w:sz w:val="22"/>
          <w:szCs w:val="22"/>
        </w:rPr>
      </w:pPr>
      <w:hyperlink w:anchor="_Toc90858724" w:history="1">
        <w:r w:rsidRPr="001E7D32">
          <w:rPr>
            <w:rStyle w:val="ac"/>
            <w:bCs/>
            <w:noProof/>
          </w:rPr>
          <w:t>3.2.3. Выполнение функции добавления покупателей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_Toc90858724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7497B006" w14:textId="1297A602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25" w:history="1">
        <w:r w:rsidRPr="001E7D32">
          <w:rPr>
            <w:rStyle w:val="ac"/>
            <w:bCs/>
            <w:noProof/>
          </w:rPr>
          <w:t>3.3. Завершение работы программы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_Toc90858725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7A48D45B" w14:textId="1A7C4455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26" w:history="1">
        <w:r w:rsidRPr="001E7D32">
          <w:rPr>
            <w:rStyle w:val="ac"/>
            <w:bCs/>
            <w:noProof/>
          </w:rPr>
          <w:t>4.</w:t>
        </w:r>
        <w:r w:rsidRPr="001E7D32">
          <w:rPr>
            <w:rStyle w:val="ac"/>
            <w:bCs/>
            <w:caps/>
            <w:noProof/>
          </w:rPr>
          <w:t xml:space="preserve"> Сообщения оператору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_Toc90858726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5707A2C4" w14:textId="73B032B8" w:rsidR="001E7D32" w:rsidRPr="00EF3A67" w:rsidRDefault="001E7D32">
      <w:pPr>
        <w:pStyle w:val="20"/>
        <w:rPr>
          <w:rFonts w:ascii="Calibri" w:hAnsi="Calibri"/>
          <w:bCs/>
          <w:noProof/>
          <w:sz w:val="22"/>
          <w:szCs w:val="22"/>
        </w:rPr>
      </w:pPr>
      <w:hyperlink w:anchor="_Toc90858727" w:history="1">
        <w:r w:rsidRPr="001E7D32">
          <w:rPr>
            <w:rStyle w:val="ac"/>
            <w:bCs/>
            <w:noProof/>
          </w:rPr>
          <w:t>4.1. Сообщение «Информация не найдена»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_Toc90858727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5</w:t>
        </w:r>
        <w:r w:rsidRPr="001E7D32">
          <w:rPr>
            <w:bCs/>
            <w:noProof/>
            <w:webHidden/>
          </w:rPr>
          <w:fldChar w:fldCharType="end"/>
        </w:r>
      </w:hyperlink>
    </w:p>
    <w:p w14:paraId="5AFC0ED8" w14:textId="764625B1" w:rsidR="001E7D32" w:rsidRPr="00EF3A67" w:rsidRDefault="001E7D32">
      <w:pPr>
        <w:pStyle w:val="10"/>
        <w:rPr>
          <w:rFonts w:ascii="Calibri" w:hAnsi="Calibri"/>
          <w:bCs/>
          <w:noProof/>
          <w:sz w:val="22"/>
          <w:szCs w:val="22"/>
        </w:rPr>
      </w:pPr>
      <w:hyperlink w:anchor="_Toc90858728" w:history="1">
        <w:r w:rsidRPr="001E7D32">
          <w:rPr>
            <w:rStyle w:val="ac"/>
            <w:bCs/>
            <w:caps/>
            <w:noProof/>
          </w:rPr>
          <w:t>Лист регистрации изменений</w:t>
        </w:r>
        <w:r w:rsidRPr="001E7D32">
          <w:rPr>
            <w:bCs/>
            <w:noProof/>
            <w:webHidden/>
          </w:rPr>
          <w:tab/>
        </w:r>
        <w:r w:rsidRPr="001E7D32">
          <w:rPr>
            <w:bCs/>
            <w:noProof/>
            <w:webHidden/>
          </w:rPr>
          <w:fldChar w:fldCharType="begin"/>
        </w:r>
        <w:r w:rsidRPr="001E7D32">
          <w:rPr>
            <w:bCs/>
            <w:noProof/>
            <w:webHidden/>
          </w:rPr>
          <w:instrText xml:space="preserve"> PAGEREF _Toc90858728 \h </w:instrText>
        </w:r>
        <w:r w:rsidRPr="001E7D32">
          <w:rPr>
            <w:bCs/>
            <w:noProof/>
            <w:webHidden/>
          </w:rPr>
        </w:r>
        <w:r w:rsidRPr="001E7D32">
          <w:rPr>
            <w:bCs/>
            <w:noProof/>
            <w:webHidden/>
          </w:rPr>
          <w:fldChar w:fldCharType="separate"/>
        </w:r>
        <w:r w:rsidRPr="001E7D32">
          <w:rPr>
            <w:bCs/>
            <w:noProof/>
            <w:webHidden/>
          </w:rPr>
          <w:t>7</w:t>
        </w:r>
        <w:r w:rsidRPr="001E7D32">
          <w:rPr>
            <w:bCs/>
            <w:noProof/>
            <w:webHidden/>
          </w:rPr>
          <w:fldChar w:fldCharType="end"/>
        </w:r>
      </w:hyperlink>
    </w:p>
    <w:p w14:paraId="755EA396" w14:textId="12D265EA" w:rsidR="00000000" w:rsidRPr="005E3404" w:rsidRDefault="00EF3A67">
      <w:pPr>
        <w:pStyle w:val="40"/>
        <w:rPr>
          <w:bCs/>
        </w:rPr>
      </w:pPr>
      <w:r w:rsidRPr="001E7D32">
        <w:rPr>
          <w:bCs/>
        </w:rPr>
        <w:fldChar w:fldCharType="end"/>
      </w:r>
    </w:p>
    <w:p w14:paraId="4AB6AC00" w14:textId="77777777" w:rsidR="00000000" w:rsidRPr="005E3404" w:rsidRDefault="00EF3A67">
      <w:pPr>
        <w:rPr>
          <w:bCs/>
        </w:rPr>
      </w:pPr>
    </w:p>
    <w:p w14:paraId="5CF1553D" w14:textId="77777777" w:rsidR="00000000" w:rsidRDefault="00EF3A67">
      <w:pPr>
        <w:pStyle w:val="1"/>
        <w:rPr>
          <w:caps/>
          <w:sz w:val="32"/>
        </w:rPr>
      </w:pPr>
      <w:r>
        <w:br w:type="page"/>
      </w:r>
      <w:bookmarkStart w:id="4" w:name="_Toc90858708"/>
      <w:r>
        <w:rPr>
          <w:caps/>
          <w:sz w:val="32"/>
        </w:rPr>
        <w:lastRenderedPageBreak/>
        <w:t>Назначение программы</w:t>
      </w:r>
      <w:bookmarkEnd w:id="4"/>
    </w:p>
    <w:p w14:paraId="315FEBD0" w14:textId="77777777" w:rsidR="00000000" w:rsidRDefault="00EF3A67"/>
    <w:p w14:paraId="47E65E8F" w14:textId="77777777" w:rsidR="00000000" w:rsidRDefault="00EF3A67"/>
    <w:p w14:paraId="6BC65F2D" w14:textId="77777777" w:rsidR="00000000" w:rsidRDefault="00EF3A67"/>
    <w:p w14:paraId="343E2946" w14:textId="77777777" w:rsidR="00000000" w:rsidRDefault="00EF3A67"/>
    <w:p w14:paraId="23634A76" w14:textId="68551AD5" w:rsidR="00000000" w:rsidRDefault="00EF3A67" w:rsidP="005B4263">
      <w:pPr>
        <w:pStyle w:val="2"/>
        <w:jc w:val="left"/>
        <w:rPr>
          <w:b/>
          <w:bCs/>
          <w:sz w:val="32"/>
        </w:rPr>
      </w:pPr>
      <w:bookmarkStart w:id="5" w:name="_Toc90858709"/>
      <w:r>
        <w:rPr>
          <w:b/>
          <w:bCs/>
          <w:sz w:val="32"/>
        </w:rPr>
        <w:t>Функциональное назначение программы</w:t>
      </w:r>
      <w:bookmarkEnd w:id="5"/>
    </w:p>
    <w:p w14:paraId="23F35EB5" w14:textId="77777777" w:rsidR="001E7D32" w:rsidRPr="001E7D32" w:rsidRDefault="001E7D32" w:rsidP="001E7D32"/>
    <w:p w14:paraId="3D6D2A4A" w14:textId="3603DA15" w:rsidR="00000000" w:rsidRDefault="00EF3A67">
      <w:r>
        <w:tab/>
      </w:r>
      <w:r w:rsidR="005B4263">
        <w:t>Программа «</w:t>
      </w:r>
      <w:r w:rsidR="005B4263">
        <w:rPr>
          <w:lang w:val="en-US"/>
        </w:rPr>
        <w:t>I</w:t>
      </w:r>
      <w:r w:rsidR="005B4263" w:rsidRPr="007B349C">
        <w:t>-</w:t>
      </w:r>
      <w:r w:rsidR="005B4263">
        <w:rPr>
          <w:lang w:val="en-US"/>
        </w:rPr>
        <w:t>Mag</w:t>
      </w:r>
      <w:r w:rsidR="005B4263">
        <w:t xml:space="preserve">» предназначена для защищенного доступа к записям базы данных покупателей. Она позволяет просматривать записи о покупках, товарах, покупателях и клубных картах покупателей. </w:t>
      </w:r>
    </w:p>
    <w:p w14:paraId="5F82BFC5" w14:textId="77777777" w:rsidR="005B4263" w:rsidRDefault="005B4263"/>
    <w:p w14:paraId="1FFC2B28" w14:textId="4A850CDC" w:rsidR="00000000" w:rsidRDefault="00EF3A67">
      <w:pPr>
        <w:pStyle w:val="2"/>
        <w:jc w:val="left"/>
        <w:rPr>
          <w:b/>
          <w:bCs/>
          <w:sz w:val="32"/>
        </w:rPr>
      </w:pPr>
      <w:bookmarkStart w:id="6" w:name="_Toc90858710"/>
      <w:r>
        <w:rPr>
          <w:b/>
          <w:bCs/>
          <w:sz w:val="32"/>
        </w:rPr>
        <w:t>Эксплуатационное назначение программы</w:t>
      </w:r>
      <w:bookmarkEnd w:id="6"/>
    </w:p>
    <w:p w14:paraId="6D4B3C38" w14:textId="3D3746F4" w:rsidR="001E7D32" w:rsidRPr="001E7D32" w:rsidRDefault="001E7D32" w:rsidP="001E7D32"/>
    <w:p w14:paraId="431D1944" w14:textId="5DAD3452" w:rsidR="00000000" w:rsidRDefault="005B4263" w:rsidP="005B4263">
      <w:pPr>
        <w:ind w:left="576"/>
      </w:pPr>
      <w:r>
        <w:t xml:space="preserve">Основное назначение программы </w:t>
      </w:r>
      <w:r>
        <w:t>«</w:t>
      </w:r>
      <w:r>
        <w:rPr>
          <w:lang w:val="en-US"/>
        </w:rPr>
        <w:t>I</w:t>
      </w:r>
      <w:r w:rsidRPr="007B349C">
        <w:t>-</w:t>
      </w:r>
      <w:r>
        <w:rPr>
          <w:lang w:val="en-US"/>
        </w:rPr>
        <w:t>Mag</w:t>
      </w:r>
      <w:r>
        <w:t>»</w:t>
      </w:r>
      <w:r>
        <w:t xml:space="preserve"> - ведение учета баз данных покупателей различных магазинов и </w:t>
      </w:r>
      <w:r w:rsidR="00970737">
        <w:t>управление этой базой данных</w:t>
      </w:r>
    </w:p>
    <w:p w14:paraId="58BD08FA" w14:textId="77777777" w:rsidR="00970737" w:rsidRDefault="00970737" w:rsidP="005B4263">
      <w:pPr>
        <w:ind w:left="576"/>
      </w:pPr>
    </w:p>
    <w:p w14:paraId="6BBF49A3" w14:textId="50E4CD65" w:rsidR="00000000" w:rsidRDefault="00EF3A67" w:rsidP="00970737">
      <w:pPr>
        <w:pStyle w:val="2"/>
        <w:jc w:val="left"/>
        <w:rPr>
          <w:b/>
          <w:bCs/>
          <w:sz w:val="32"/>
        </w:rPr>
      </w:pPr>
      <w:bookmarkStart w:id="7" w:name="_Toc118254726"/>
      <w:bookmarkStart w:id="8" w:name="_Toc90858711"/>
      <w:r>
        <w:rPr>
          <w:b/>
          <w:bCs/>
          <w:sz w:val="32"/>
        </w:rPr>
        <w:t>Состав функций</w:t>
      </w:r>
      <w:bookmarkEnd w:id="7"/>
      <w:bookmarkEnd w:id="8"/>
    </w:p>
    <w:p w14:paraId="74A874C7" w14:textId="77777777" w:rsidR="00970737" w:rsidRPr="00970737" w:rsidRDefault="00970737" w:rsidP="00970737"/>
    <w:p w14:paraId="2478DCB1" w14:textId="0CA9CF7E" w:rsidR="00000000" w:rsidRDefault="00EF3A67">
      <w:pPr>
        <w:pStyle w:val="3"/>
        <w:jc w:val="left"/>
        <w:rPr>
          <w:sz w:val="28"/>
        </w:rPr>
      </w:pPr>
      <w:bookmarkStart w:id="9" w:name="_Toc90858712"/>
      <w:r>
        <w:rPr>
          <w:sz w:val="28"/>
        </w:rPr>
        <w:t>Ф</w:t>
      </w:r>
      <w:r>
        <w:rPr>
          <w:sz w:val="28"/>
        </w:rPr>
        <w:t xml:space="preserve">ункция </w:t>
      </w:r>
      <w:r w:rsidR="00970737">
        <w:rPr>
          <w:sz w:val="28"/>
        </w:rPr>
        <w:t>авторизации</w:t>
      </w:r>
      <w:bookmarkEnd w:id="9"/>
    </w:p>
    <w:p w14:paraId="6989C7DF" w14:textId="77777777" w:rsidR="001E7D32" w:rsidRPr="001E7D32" w:rsidRDefault="001E7D32" w:rsidP="001E7D32"/>
    <w:p w14:paraId="58ABDD45" w14:textId="7CE194BA" w:rsidR="00000000" w:rsidRDefault="00970737" w:rsidP="00970737">
      <w:pPr>
        <w:ind w:firstLine="708"/>
      </w:pPr>
      <w:r>
        <w:t>Авторизация производится путем заполнения полей логина и пароля и отправки</w:t>
      </w:r>
      <w:r>
        <w:rPr>
          <w:lang w:val="en-US"/>
        </w:rPr>
        <w:t>SQL</w:t>
      </w:r>
      <w:r>
        <w:t>-запроса в базу данных.</w:t>
      </w:r>
    </w:p>
    <w:p w14:paraId="75139097" w14:textId="77777777" w:rsidR="00970737" w:rsidRDefault="00970737" w:rsidP="00970737">
      <w:pPr>
        <w:ind w:firstLine="708"/>
      </w:pPr>
    </w:p>
    <w:p w14:paraId="54547F00" w14:textId="65C5B191" w:rsidR="00000000" w:rsidRDefault="00EF3A67">
      <w:pPr>
        <w:pStyle w:val="3"/>
        <w:jc w:val="left"/>
        <w:rPr>
          <w:sz w:val="28"/>
        </w:rPr>
      </w:pPr>
      <w:bookmarkStart w:id="10" w:name="_Toc90858713"/>
      <w:r>
        <w:rPr>
          <w:sz w:val="28"/>
        </w:rPr>
        <w:t xml:space="preserve">Функция </w:t>
      </w:r>
      <w:r w:rsidR="00970737">
        <w:rPr>
          <w:sz w:val="28"/>
        </w:rPr>
        <w:t>просмотра записей</w:t>
      </w:r>
      <w:bookmarkEnd w:id="10"/>
    </w:p>
    <w:p w14:paraId="6C39F5AB" w14:textId="77777777" w:rsidR="001E7D32" w:rsidRPr="001E7D32" w:rsidRDefault="001E7D32" w:rsidP="001E7D32"/>
    <w:p w14:paraId="4AC9A2A7" w14:textId="77777777" w:rsidR="00970737" w:rsidRDefault="00970737" w:rsidP="00970737">
      <w:pPr>
        <w:ind w:firstLine="432"/>
      </w:pPr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14:paraId="77F0F66C" w14:textId="77777777" w:rsidR="00000000" w:rsidRDefault="00EF3A67"/>
    <w:p w14:paraId="7C472588" w14:textId="069293D7" w:rsidR="00970737" w:rsidRDefault="00970737" w:rsidP="00970737">
      <w:pPr>
        <w:pStyle w:val="3"/>
        <w:jc w:val="left"/>
        <w:rPr>
          <w:sz w:val="28"/>
        </w:rPr>
      </w:pPr>
      <w:bookmarkStart w:id="11" w:name="_Toc90858714"/>
      <w:r>
        <w:rPr>
          <w:sz w:val="28"/>
        </w:rPr>
        <w:t xml:space="preserve">Функция </w:t>
      </w:r>
      <w:r>
        <w:rPr>
          <w:sz w:val="28"/>
        </w:rPr>
        <w:t>добавления покупателей</w:t>
      </w:r>
      <w:bookmarkEnd w:id="11"/>
    </w:p>
    <w:p w14:paraId="403E562E" w14:textId="77777777" w:rsidR="001E7D32" w:rsidRPr="001E7D32" w:rsidRDefault="001E7D32" w:rsidP="001E7D32"/>
    <w:p w14:paraId="1BD304B1" w14:textId="77777777" w:rsidR="00970737" w:rsidRDefault="00970737" w:rsidP="00970737">
      <w:pPr>
        <w:ind w:firstLine="432"/>
      </w:pPr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p w14:paraId="722A7A67" w14:textId="77777777" w:rsidR="00000000" w:rsidRDefault="00EF3A67"/>
    <w:p w14:paraId="62A6B448" w14:textId="77777777" w:rsidR="00000000" w:rsidRDefault="00EF3A67"/>
    <w:p w14:paraId="305F1988" w14:textId="77777777" w:rsidR="00000000" w:rsidRDefault="00EF3A67"/>
    <w:p w14:paraId="4B63350C" w14:textId="77777777" w:rsidR="00000000" w:rsidRDefault="00EF3A67">
      <w:pPr>
        <w:pStyle w:val="1"/>
        <w:rPr>
          <w:caps/>
          <w:sz w:val="32"/>
        </w:rPr>
      </w:pPr>
      <w:bookmarkStart w:id="12" w:name="_Toc90858715"/>
      <w:r>
        <w:rPr>
          <w:caps/>
          <w:sz w:val="32"/>
        </w:rPr>
        <w:t>Условия выполнения программы</w:t>
      </w:r>
      <w:bookmarkEnd w:id="12"/>
    </w:p>
    <w:p w14:paraId="37F6E181" w14:textId="77777777" w:rsidR="00000000" w:rsidRDefault="00EF3A67"/>
    <w:p w14:paraId="1535EB08" w14:textId="77777777" w:rsidR="00000000" w:rsidRDefault="00EF3A67"/>
    <w:p w14:paraId="50864B3A" w14:textId="77777777" w:rsidR="00000000" w:rsidRDefault="00EF3A67"/>
    <w:p w14:paraId="4B00C830" w14:textId="77777777" w:rsidR="00000000" w:rsidRDefault="00EF3A67"/>
    <w:p w14:paraId="780CA44A" w14:textId="327CE998" w:rsidR="00000000" w:rsidRDefault="00EF3A67">
      <w:pPr>
        <w:pStyle w:val="2"/>
        <w:numPr>
          <w:ilvl w:val="1"/>
          <w:numId w:val="8"/>
        </w:numPr>
        <w:jc w:val="left"/>
        <w:rPr>
          <w:b/>
          <w:bCs/>
          <w:sz w:val="32"/>
        </w:rPr>
      </w:pPr>
      <w:bookmarkStart w:id="13" w:name="_Toc90858716"/>
      <w:r>
        <w:rPr>
          <w:b/>
          <w:bCs/>
          <w:sz w:val="32"/>
        </w:rPr>
        <w:t>Минимальный состав аппаратных средств</w:t>
      </w:r>
      <w:bookmarkEnd w:id="13"/>
    </w:p>
    <w:p w14:paraId="7D1A3F9C" w14:textId="77777777" w:rsidR="001E7D32" w:rsidRPr="001E7D32" w:rsidRDefault="001E7D32" w:rsidP="001E7D32"/>
    <w:p w14:paraId="26990685" w14:textId="745638C6" w:rsidR="00970737" w:rsidRDefault="00970737" w:rsidP="005E3404">
      <w:pPr>
        <w:ind w:firstLine="576"/>
      </w:pPr>
      <w:r>
        <w:t>К компьютеру, на котором выполняется программа, должна быть подключена мышь, клавиатура и монитор.</w:t>
      </w:r>
    </w:p>
    <w:p w14:paraId="0342A4B4" w14:textId="482D86B7" w:rsidR="001E7D32" w:rsidRDefault="001E7D32"/>
    <w:p w14:paraId="1595E423" w14:textId="77777777" w:rsidR="001E7D32" w:rsidRDefault="001E7D32"/>
    <w:p w14:paraId="724526EB" w14:textId="73074A3E" w:rsidR="00000000" w:rsidRDefault="00EF3A67">
      <w:pPr>
        <w:pStyle w:val="2"/>
        <w:jc w:val="left"/>
        <w:rPr>
          <w:b/>
          <w:bCs/>
          <w:sz w:val="32"/>
        </w:rPr>
      </w:pPr>
      <w:bookmarkStart w:id="14" w:name="_Toc90858717"/>
      <w:r>
        <w:rPr>
          <w:b/>
          <w:bCs/>
          <w:sz w:val="32"/>
        </w:rPr>
        <w:lastRenderedPageBreak/>
        <w:t>Минимальный состав программных средств</w:t>
      </w:r>
      <w:bookmarkEnd w:id="14"/>
    </w:p>
    <w:p w14:paraId="79B80F0D" w14:textId="77777777" w:rsidR="001E7D32" w:rsidRPr="001E7D32" w:rsidRDefault="001E7D32" w:rsidP="001E7D32"/>
    <w:p w14:paraId="125BA9C2" w14:textId="25DA5C08" w:rsidR="005E3404" w:rsidRPr="00934FD9" w:rsidRDefault="005E3404" w:rsidP="005E3404">
      <w:pPr>
        <w:ind w:left="576"/>
      </w:pPr>
      <w:r>
        <w:t xml:space="preserve">Должен быть установлен </w:t>
      </w:r>
      <w:r>
        <w:rPr>
          <w:lang w:val="en-US"/>
        </w:rPr>
        <w:t>python</w:t>
      </w:r>
      <w:r w:rsidRPr="005E3404">
        <w:t xml:space="preserve"> </w:t>
      </w:r>
      <w:r>
        <w:t xml:space="preserve">версии 3.х, библиотеки </w:t>
      </w:r>
      <w:proofErr w:type="spellStart"/>
      <w:r>
        <w:rPr>
          <w:lang w:val="en-US"/>
        </w:rPr>
        <w:t>PyQt</w:t>
      </w:r>
      <w:proofErr w:type="spellEnd"/>
      <w:r w:rsidRPr="005E3404">
        <w:t>5</w:t>
      </w:r>
      <w:r w:rsidR="00934FD9" w:rsidRPr="00934FD9">
        <w:t xml:space="preserve">, </w:t>
      </w:r>
      <w:proofErr w:type="spellStart"/>
      <w:r w:rsidR="00934FD9">
        <w:rPr>
          <w:lang w:val="en-US"/>
        </w:rPr>
        <w:t>sqlite</w:t>
      </w:r>
      <w:proofErr w:type="spellEnd"/>
      <w:r w:rsidR="00934FD9" w:rsidRPr="00934FD9">
        <w:t>3</w:t>
      </w:r>
    </w:p>
    <w:p w14:paraId="1DB5ECB0" w14:textId="7DA113E8" w:rsidR="00970737" w:rsidRPr="00970737" w:rsidRDefault="00970737" w:rsidP="00970737">
      <w:pPr>
        <w:ind w:firstLine="576"/>
      </w:pPr>
      <w:r>
        <w:t xml:space="preserve">Программа должна выполняться на операционной системе </w:t>
      </w:r>
      <w:r>
        <w:rPr>
          <w:lang w:val="en-US"/>
        </w:rPr>
        <w:t>Windows</w:t>
      </w:r>
      <w:r w:rsidRPr="00504E33">
        <w:t xml:space="preserve"> </w:t>
      </w:r>
      <w:r>
        <w:t>версии 7 и выше.</w:t>
      </w:r>
    </w:p>
    <w:p w14:paraId="25A68D39" w14:textId="39C276D9" w:rsidR="00970737" w:rsidRPr="009A6C97" w:rsidRDefault="00970737" w:rsidP="00970737">
      <w:pPr>
        <w:ind w:firstLine="576"/>
      </w:pPr>
      <w:r>
        <w:t xml:space="preserve">Программа должна быть установлена </w:t>
      </w:r>
      <w:r w:rsidR="005E3404">
        <w:t>в директории,</w:t>
      </w:r>
      <w:r>
        <w:t xml:space="preserve"> к которой есть доступ у операционной системы </w:t>
      </w:r>
      <w:r>
        <w:rPr>
          <w:lang w:val="en-US"/>
        </w:rPr>
        <w:t>Windows</w:t>
      </w:r>
      <w:r w:rsidRPr="009A6C97">
        <w:t>.</w:t>
      </w:r>
    </w:p>
    <w:p w14:paraId="2530DBC3" w14:textId="018499A7" w:rsidR="00000000" w:rsidRDefault="00EF3A67"/>
    <w:p w14:paraId="5E6B7D0A" w14:textId="77777777" w:rsidR="00000000" w:rsidRDefault="00EF3A67"/>
    <w:p w14:paraId="5CA8C11F" w14:textId="77777777" w:rsidR="00000000" w:rsidRDefault="00EF3A67"/>
    <w:p w14:paraId="5105AFF5" w14:textId="77777777" w:rsidR="00000000" w:rsidRDefault="00EF3A67"/>
    <w:p w14:paraId="623C20D8" w14:textId="77777777" w:rsidR="00000000" w:rsidRDefault="00EF3A67"/>
    <w:p w14:paraId="026A82BC" w14:textId="4A849099" w:rsidR="00970737" w:rsidRPr="00970737" w:rsidRDefault="00EF3A67" w:rsidP="00970737">
      <w:pPr>
        <w:pStyle w:val="2"/>
        <w:jc w:val="left"/>
        <w:rPr>
          <w:b/>
          <w:bCs/>
          <w:sz w:val="32"/>
        </w:rPr>
      </w:pPr>
      <w:bookmarkStart w:id="15" w:name="_Toc90858718"/>
      <w:r>
        <w:rPr>
          <w:b/>
          <w:bCs/>
          <w:sz w:val="32"/>
        </w:rPr>
        <w:t>Требования к персоналу (пользователю)</w:t>
      </w:r>
      <w:bookmarkEnd w:id="15"/>
    </w:p>
    <w:p w14:paraId="5E314FB7" w14:textId="08B639CE" w:rsidR="00000000" w:rsidRDefault="00970737" w:rsidP="00970737">
      <w:pPr>
        <w:ind w:left="576"/>
      </w:pPr>
      <w:r>
        <w:t xml:space="preserve">Не предъявляются </w:t>
      </w:r>
    </w:p>
    <w:p w14:paraId="24CC022A" w14:textId="77777777" w:rsidR="00000000" w:rsidRDefault="00EF3A67"/>
    <w:p w14:paraId="417BC133" w14:textId="77777777" w:rsidR="00000000" w:rsidRDefault="00EF3A67"/>
    <w:p w14:paraId="43AFA75B" w14:textId="77777777" w:rsidR="00000000" w:rsidRDefault="00EF3A67"/>
    <w:p w14:paraId="44B42221" w14:textId="77777777" w:rsidR="00000000" w:rsidRDefault="00EF3A67"/>
    <w:p w14:paraId="4D8E1E2F" w14:textId="77777777" w:rsidR="00000000" w:rsidRDefault="00EF3A67">
      <w:pPr>
        <w:pStyle w:val="1"/>
        <w:rPr>
          <w:caps/>
          <w:sz w:val="32"/>
        </w:rPr>
      </w:pPr>
      <w:bookmarkStart w:id="16" w:name="_Toc90858719"/>
      <w:r>
        <w:rPr>
          <w:caps/>
          <w:sz w:val="32"/>
        </w:rPr>
        <w:t>Выполнение программы</w:t>
      </w:r>
      <w:bookmarkEnd w:id="16"/>
    </w:p>
    <w:p w14:paraId="6028D4E1" w14:textId="77777777" w:rsidR="00000000" w:rsidRDefault="00EF3A67"/>
    <w:p w14:paraId="197B937B" w14:textId="77777777" w:rsidR="00000000" w:rsidRDefault="00EF3A67"/>
    <w:p w14:paraId="34D5A40F" w14:textId="77777777" w:rsidR="00000000" w:rsidRDefault="00EF3A67"/>
    <w:p w14:paraId="0303AD24" w14:textId="77777777" w:rsidR="00000000" w:rsidRDefault="00EF3A67"/>
    <w:p w14:paraId="457E57AC" w14:textId="325DDB65" w:rsidR="00000000" w:rsidRDefault="00EF3A67" w:rsidP="00934FD9">
      <w:pPr>
        <w:pStyle w:val="2"/>
        <w:numPr>
          <w:ilvl w:val="1"/>
          <w:numId w:val="9"/>
        </w:numPr>
        <w:jc w:val="left"/>
        <w:rPr>
          <w:b/>
          <w:bCs/>
          <w:sz w:val="32"/>
        </w:rPr>
      </w:pPr>
      <w:bookmarkStart w:id="17" w:name="_Toc90858720"/>
      <w:r>
        <w:rPr>
          <w:b/>
          <w:bCs/>
          <w:sz w:val="32"/>
        </w:rPr>
        <w:t>Загру</w:t>
      </w:r>
      <w:r>
        <w:rPr>
          <w:b/>
          <w:bCs/>
          <w:sz w:val="32"/>
        </w:rPr>
        <w:t>зка и запуск программы</w:t>
      </w:r>
      <w:bookmarkEnd w:id="17"/>
    </w:p>
    <w:p w14:paraId="55B692DF" w14:textId="77777777" w:rsidR="001E7D32" w:rsidRPr="001E7D32" w:rsidRDefault="001E7D32" w:rsidP="001E7D32"/>
    <w:p w14:paraId="1AF63123" w14:textId="2DA06B77" w:rsidR="00000000" w:rsidRPr="00934FD9" w:rsidRDefault="00934FD9" w:rsidP="00934FD9">
      <w:pPr>
        <w:ind w:left="576"/>
      </w:pPr>
      <w:r>
        <w:t xml:space="preserve">Запустить командную строку </w:t>
      </w:r>
      <w:r>
        <w:rPr>
          <w:lang w:val="en-US"/>
        </w:rPr>
        <w:t>Windows</w:t>
      </w:r>
      <w:r>
        <w:t>, перейти в каталог с программой и выполнить команду «</w:t>
      </w:r>
      <w:r>
        <w:rPr>
          <w:lang w:val="en-US"/>
        </w:rPr>
        <w:t>python</w:t>
      </w:r>
      <w:r w:rsidRPr="00934FD9">
        <w:t xml:space="preserve"> </w:t>
      </w:r>
      <w:proofErr w:type="spellStart"/>
      <w:r w:rsidRPr="00934FD9">
        <w:t>i_mag_interface</w:t>
      </w:r>
      <w:proofErr w:type="spellEnd"/>
      <w:r w:rsidRPr="00934FD9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</w:p>
    <w:p w14:paraId="0BA99826" w14:textId="77777777" w:rsidR="00000000" w:rsidRDefault="00EF3A67"/>
    <w:p w14:paraId="025FF4CB" w14:textId="168CFD2A" w:rsidR="00000000" w:rsidRPr="0069233F" w:rsidRDefault="00EF3A67" w:rsidP="0069233F">
      <w:pPr>
        <w:pStyle w:val="2"/>
        <w:jc w:val="left"/>
        <w:rPr>
          <w:b/>
          <w:bCs/>
          <w:sz w:val="32"/>
        </w:rPr>
      </w:pPr>
      <w:bookmarkStart w:id="18" w:name="_Toc90858721"/>
      <w:r>
        <w:rPr>
          <w:b/>
          <w:bCs/>
          <w:sz w:val="32"/>
        </w:rPr>
        <w:t>Выполнение программы</w:t>
      </w:r>
      <w:bookmarkEnd w:id="18"/>
    </w:p>
    <w:p w14:paraId="363ECFA9" w14:textId="77777777" w:rsidR="00000000" w:rsidRDefault="00EF3A67"/>
    <w:p w14:paraId="107A42EC" w14:textId="582D6567" w:rsidR="00000000" w:rsidRDefault="00EF3A67" w:rsidP="0069233F">
      <w:pPr>
        <w:pStyle w:val="3"/>
        <w:numPr>
          <w:ilvl w:val="2"/>
          <w:numId w:val="10"/>
        </w:numPr>
        <w:jc w:val="left"/>
        <w:rPr>
          <w:sz w:val="28"/>
        </w:rPr>
      </w:pPr>
      <w:bookmarkStart w:id="19" w:name="_Toc90858722"/>
      <w:r>
        <w:rPr>
          <w:sz w:val="28"/>
        </w:rPr>
        <w:t xml:space="preserve">Выполнение функции </w:t>
      </w:r>
      <w:r w:rsidR="0069233F">
        <w:rPr>
          <w:sz w:val="28"/>
        </w:rPr>
        <w:t>авторизации</w:t>
      </w:r>
      <w:bookmarkEnd w:id="19"/>
      <w:r w:rsidR="0069233F">
        <w:rPr>
          <w:sz w:val="28"/>
        </w:rPr>
        <w:t xml:space="preserve"> </w:t>
      </w:r>
    </w:p>
    <w:p w14:paraId="60980BF0" w14:textId="77777777" w:rsidR="001E7D32" w:rsidRPr="001E7D32" w:rsidRDefault="001E7D32" w:rsidP="001E7D32"/>
    <w:p w14:paraId="67A12598" w14:textId="48395A21" w:rsidR="00000000" w:rsidRDefault="0069233F" w:rsidP="0069233F">
      <w:pPr>
        <w:ind w:left="720"/>
      </w:pPr>
      <w:r>
        <w:t>Для доступа к базе покупателей оператору необходимо ввести свой логин и пароль.</w:t>
      </w:r>
    </w:p>
    <w:p w14:paraId="323375D2" w14:textId="77777777" w:rsidR="00000000" w:rsidRDefault="00EF3A67"/>
    <w:p w14:paraId="3EBB2635" w14:textId="440EE921" w:rsidR="00000000" w:rsidRDefault="00EF3A67" w:rsidP="001E7D32">
      <w:pPr>
        <w:pStyle w:val="3"/>
        <w:jc w:val="left"/>
        <w:rPr>
          <w:sz w:val="28"/>
        </w:rPr>
      </w:pPr>
      <w:bookmarkStart w:id="20" w:name="_Toc90858723"/>
      <w:r>
        <w:rPr>
          <w:sz w:val="28"/>
        </w:rPr>
        <w:t xml:space="preserve">Выполнение функции </w:t>
      </w:r>
      <w:r w:rsidR="0069233F">
        <w:rPr>
          <w:sz w:val="28"/>
        </w:rPr>
        <w:t>просмотра записей</w:t>
      </w:r>
      <w:bookmarkEnd w:id="20"/>
    </w:p>
    <w:p w14:paraId="0B1262E5" w14:textId="77777777" w:rsidR="001E7D32" w:rsidRPr="001E7D32" w:rsidRDefault="001E7D32" w:rsidP="001E7D32"/>
    <w:p w14:paraId="19DB1067" w14:textId="7C732589" w:rsidR="00000000" w:rsidRDefault="001E7D32" w:rsidP="001E7D32">
      <w:pPr>
        <w:ind w:firstLine="708"/>
      </w:pPr>
      <w:r>
        <w:t>Просмотр записей производится путем нажатия кнопок в верхней части главного окна программы. Заполнение полей осуществляется путем загрузки ответов базы данных.</w:t>
      </w:r>
    </w:p>
    <w:p w14:paraId="6873E81C" w14:textId="77777777" w:rsidR="001E7D32" w:rsidRPr="001E7D32" w:rsidRDefault="001E7D32" w:rsidP="001E7D32">
      <w:pPr>
        <w:ind w:firstLine="708"/>
      </w:pPr>
    </w:p>
    <w:p w14:paraId="71BE3205" w14:textId="5B689EBE" w:rsidR="001E7D32" w:rsidRDefault="001E7D32" w:rsidP="001E7D32">
      <w:pPr>
        <w:pStyle w:val="3"/>
        <w:jc w:val="left"/>
        <w:rPr>
          <w:sz w:val="28"/>
        </w:rPr>
      </w:pPr>
      <w:bookmarkStart w:id="21" w:name="_Toc90858724"/>
      <w:r>
        <w:rPr>
          <w:sz w:val="28"/>
        </w:rPr>
        <w:t xml:space="preserve">Выполнение функции </w:t>
      </w:r>
      <w:r>
        <w:rPr>
          <w:sz w:val="28"/>
        </w:rPr>
        <w:t>добавления покупателей</w:t>
      </w:r>
      <w:bookmarkEnd w:id="21"/>
    </w:p>
    <w:p w14:paraId="579EB7AA" w14:textId="77777777" w:rsidR="001E7D32" w:rsidRPr="001E7D32" w:rsidRDefault="001E7D32" w:rsidP="001E7D32"/>
    <w:p w14:paraId="6C892372" w14:textId="77777777" w:rsidR="001E7D32" w:rsidRDefault="001E7D32" w:rsidP="001E7D32">
      <w:pPr>
        <w:ind w:firstLine="576"/>
      </w:pPr>
      <w:bookmarkStart w:id="22" w:name="_Hlk90856962"/>
      <w:r>
        <w:t>Добавление покупателей производится при помощи диалогового окна, которое открывается при нажатии кнопки «Добавить пользователя».</w:t>
      </w:r>
      <w:r w:rsidRPr="009F5040">
        <w:t xml:space="preserve"> </w:t>
      </w:r>
      <w:r>
        <w:t>После нажатия кнопки «Добавить» в базу данных отправляется запрос о добавлении новой записи в таблицу покупателей, а диалоговое окно закрывается.</w:t>
      </w:r>
    </w:p>
    <w:bookmarkEnd w:id="22"/>
    <w:p w14:paraId="0410F166" w14:textId="12157CC0" w:rsidR="00000000" w:rsidRDefault="00EF3A67"/>
    <w:p w14:paraId="5D5F9017" w14:textId="3627A0FE" w:rsidR="001E7D32" w:rsidRDefault="001E7D32"/>
    <w:p w14:paraId="2957F390" w14:textId="3DF8C922" w:rsidR="001E7D32" w:rsidRDefault="001E7D32"/>
    <w:p w14:paraId="0C49014F" w14:textId="5B59A2EE" w:rsidR="001E7D32" w:rsidRDefault="001E7D32"/>
    <w:p w14:paraId="18CC6785" w14:textId="77777777" w:rsidR="001E7D32" w:rsidRDefault="001E7D32"/>
    <w:p w14:paraId="19098F74" w14:textId="7EF8CA06" w:rsidR="00000000" w:rsidRDefault="00EF3A67">
      <w:pPr>
        <w:pStyle w:val="2"/>
        <w:jc w:val="left"/>
        <w:rPr>
          <w:b/>
          <w:bCs/>
          <w:sz w:val="32"/>
        </w:rPr>
      </w:pPr>
      <w:bookmarkStart w:id="23" w:name="_Toc90858725"/>
      <w:r>
        <w:rPr>
          <w:b/>
          <w:bCs/>
          <w:sz w:val="32"/>
        </w:rPr>
        <w:lastRenderedPageBreak/>
        <w:t>Завершение работы программы</w:t>
      </w:r>
      <w:bookmarkEnd w:id="23"/>
    </w:p>
    <w:p w14:paraId="296B3D25" w14:textId="77777777" w:rsidR="001E7D32" w:rsidRPr="001E7D32" w:rsidRDefault="001E7D32" w:rsidP="001E7D32"/>
    <w:p w14:paraId="0EFFCA7E" w14:textId="298F118E" w:rsidR="00000000" w:rsidRDefault="001E7D32" w:rsidP="001E7D32">
      <w:pPr>
        <w:ind w:firstLine="432"/>
      </w:pPr>
      <w:r>
        <w:t>Завершение работы программы осуществляется закрытием окна программы.</w:t>
      </w:r>
    </w:p>
    <w:p w14:paraId="0607ECFD" w14:textId="77777777" w:rsidR="00000000" w:rsidRDefault="00EF3A67"/>
    <w:p w14:paraId="5B150D12" w14:textId="66F8C40B" w:rsidR="00000000" w:rsidRDefault="00EF3A67" w:rsidP="001E7D32">
      <w:pPr>
        <w:pStyle w:val="1"/>
        <w:rPr>
          <w:caps/>
          <w:sz w:val="32"/>
        </w:rPr>
      </w:pPr>
      <w:bookmarkStart w:id="24" w:name="_Toc90858726"/>
      <w:r>
        <w:rPr>
          <w:caps/>
          <w:sz w:val="32"/>
        </w:rPr>
        <w:t>Сообщения оператору</w:t>
      </w:r>
      <w:bookmarkEnd w:id="24"/>
    </w:p>
    <w:p w14:paraId="7085C0F2" w14:textId="5647F3C8" w:rsidR="001E7D32" w:rsidRDefault="001E7D32" w:rsidP="001E7D32"/>
    <w:p w14:paraId="216020D7" w14:textId="77777777" w:rsidR="001E7D32" w:rsidRPr="001E7D32" w:rsidRDefault="001E7D32" w:rsidP="001E7D32"/>
    <w:p w14:paraId="1D344960" w14:textId="2ADFBBB5" w:rsidR="00000000" w:rsidRPr="001E7D32" w:rsidRDefault="00EF3A67" w:rsidP="001E7D32">
      <w:pPr>
        <w:pStyle w:val="2"/>
        <w:numPr>
          <w:ilvl w:val="1"/>
          <w:numId w:val="11"/>
        </w:numPr>
        <w:jc w:val="left"/>
        <w:rPr>
          <w:b/>
          <w:bCs/>
          <w:sz w:val="32"/>
        </w:rPr>
      </w:pPr>
      <w:bookmarkStart w:id="25" w:name="_Toc90858727"/>
      <w:r>
        <w:rPr>
          <w:b/>
          <w:bCs/>
          <w:sz w:val="32"/>
        </w:rPr>
        <w:t>С</w:t>
      </w:r>
      <w:r>
        <w:rPr>
          <w:b/>
          <w:bCs/>
          <w:sz w:val="32"/>
        </w:rPr>
        <w:t xml:space="preserve">ообщение </w:t>
      </w:r>
      <w:r w:rsidR="001E7D32">
        <w:rPr>
          <w:b/>
          <w:bCs/>
          <w:sz w:val="32"/>
        </w:rPr>
        <w:t>«Информация не найдена»</w:t>
      </w:r>
      <w:bookmarkEnd w:id="25"/>
    </w:p>
    <w:p w14:paraId="79EFA1CB" w14:textId="77777777" w:rsidR="00000000" w:rsidRDefault="00EF3A67"/>
    <w:p w14:paraId="3C2B78CA" w14:textId="77777777" w:rsidR="001E7D32" w:rsidRPr="009F5040" w:rsidRDefault="00EF3A67" w:rsidP="001E7D32">
      <w:pPr>
        <w:rPr>
          <w:b/>
        </w:rPr>
      </w:pPr>
      <w:r>
        <w:tab/>
      </w:r>
      <w:r w:rsidR="001E7D32">
        <w:t>При отсутствии записей в ответном сообщении базы данных программа «</w:t>
      </w:r>
      <w:r w:rsidR="001E7D32">
        <w:rPr>
          <w:lang w:val="en-US"/>
        </w:rPr>
        <w:t>I</w:t>
      </w:r>
      <w:r w:rsidR="001E7D32" w:rsidRPr="009F5040">
        <w:t>-</w:t>
      </w:r>
      <w:r w:rsidR="001E7D32">
        <w:rPr>
          <w:lang w:val="en-US"/>
        </w:rPr>
        <w:t>Mag</w:t>
      </w:r>
      <w:r w:rsidR="001E7D32">
        <w:t>» выдает сообщение, показанное на рис. 1</w:t>
      </w:r>
    </w:p>
    <w:p w14:paraId="6AC5A071" w14:textId="0846455C" w:rsidR="001E7D32" w:rsidRDefault="001E7D32" w:rsidP="001E7D32">
      <w:pPr>
        <w:jc w:val="center"/>
        <w:rPr>
          <w:b/>
        </w:rPr>
      </w:pPr>
      <w:r w:rsidRPr="00E06A7B">
        <w:rPr>
          <w:noProof/>
        </w:rPr>
        <w:pict w14:anchorId="6BBE8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1" o:spid="_x0000_i1042" type="#_x0000_t75" alt="https://sun9-57.userapi.com/impg/5lEH0U3lp4sy4I7DfSmryw_9gl3A0shOTgUW8Q/tHUwiYSkXxw.jpg?size=210x179&amp;quality=96&amp;sign=a849ac24f09f3166a86304f54256b19c&amp;type=album" style="width:157.8pt;height:134.4pt;visibility:visible;mso-wrap-style:square" o:bordertopcolor="black" o:borderleftcolor="black" o:borderbottomcolor="black" o:borderrightcolor="black">
            <v:imagedata r:id="rId14" o:title="tHUwiYSkXxw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3AA8FEB2" w14:textId="77777777" w:rsidR="001E7D32" w:rsidRPr="009F5040" w:rsidRDefault="001E7D32" w:rsidP="001E7D32">
      <w:pPr>
        <w:jc w:val="center"/>
      </w:pPr>
      <w:r w:rsidRPr="009F5040">
        <w:t>Рис</w:t>
      </w:r>
      <w:r>
        <w:t>унок 1</w:t>
      </w:r>
    </w:p>
    <w:p w14:paraId="791EE93F" w14:textId="003FBF05" w:rsidR="00000000" w:rsidRDefault="00EF3A67"/>
    <w:p w14:paraId="43300E19" w14:textId="77777777" w:rsidR="00000000" w:rsidRDefault="00EF3A67"/>
    <w:p w14:paraId="2599BECF" w14:textId="77777777" w:rsidR="00000000" w:rsidRDefault="00EF3A67"/>
    <w:p w14:paraId="1639C9FE" w14:textId="77777777" w:rsidR="00000000" w:rsidRDefault="00EF3A67"/>
    <w:p w14:paraId="4206D0FE" w14:textId="77777777" w:rsidR="00000000" w:rsidRDefault="00EF3A67"/>
    <w:p w14:paraId="1A8C7133" w14:textId="77777777" w:rsidR="00000000" w:rsidRDefault="00EF3A67">
      <w:pPr>
        <w:sectPr w:rsidR="00000000">
          <w:headerReference w:type="default" r:id="rId1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00000" w14:paraId="4E2F9D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F6B99" w14:textId="77777777" w:rsidR="00000000" w:rsidRDefault="00EF3A67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6" w:name="_Toc90858728"/>
            <w:r>
              <w:rPr>
                <w:caps/>
                <w:sz w:val="32"/>
              </w:rPr>
              <w:t>Лист регистрации изменений</w:t>
            </w:r>
            <w:bookmarkEnd w:id="26"/>
          </w:p>
        </w:tc>
      </w:tr>
      <w:tr w:rsidR="00000000" w14:paraId="69B8AA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BFFE0A" w14:textId="77777777" w:rsidR="00000000" w:rsidRDefault="00EF3A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818E77" w14:textId="77777777" w:rsidR="00000000" w:rsidRDefault="00EF3A67">
            <w:pPr>
              <w:jc w:val="center"/>
            </w:pPr>
            <w:r>
              <w:t>Всего</w:t>
            </w:r>
          </w:p>
          <w:p w14:paraId="504333FC" w14:textId="77777777" w:rsidR="00000000" w:rsidRDefault="00EF3A67">
            <w:pPr>
              <w:jc w:val="center"/>
            </w:pPr>
            <w:r>
              <w:t>листов</w:t>
            </w:r>
          </w:p>
          <w:p w14:paraId="3D2E32B3" w14:textId="77777777" w:rsidR="00000000" w:rsidRDefault="00EF3A67">
            <w:pPr>
              <w:jc w:val="center"/>
            </w:pPr>
            <w:r>
              <w:t>(страниц)</w:t>
            </w:r>
          </w:p>
          <w:p w14:paraId="305BC2F0" w14:textId="77777777" w:rsidR="00000000" w:rsidRDefault="00EF3A6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5236B8" w14:textId="77777777" w:rsidR="00000000" w:rsidRDefault="00EF3A67">
            <w:pPr>
              <w:jc w:val="center"/>
            </w:pPr>
            <w:r>
              <w:t>№</w:t>
            </w:r>
          </w:p>
          <w:p w14:paraId="2C0A2043" w14:textId="77777777" w:rsidR="00000000" w:rsidRDefault="00EF3A67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B848801" w14:textId="77777777" w:rsidR="00000000" w:rsidRDefault="00EF3A67">
            <w:pPr>
              <w:jc w:val="center"/>
            </w:pPr>
            <w:r>
              <w:t>Входящий</w:t>
            </w:r>
          </w:p>
          <w:p w14:paraId="466243C9" w14:textId="77777777" w:rsidR="00000000" w:rsidRDefault="00EF3A67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2CF636A" w14:textId="77777777" w:rsidR="00000000" w:rsidRDefault="00EF3A67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2925BAD7" w14:textId="77777777" w:rsidR="00000000" w:rsidRDefault="00EF3A67">
            <w:pPr>
              <w:jc w:val="center"/>
            </w:pPr>
            <w:r>
              <w:t>документа</w:t>
            </w:r>
          </w:p>
          <w:p w14:paraId="277DA213" w14:textId="77777777" w:rsidR="00000000" w:rsidRDefault="00EF3A67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BF6FD2" w14:textId="77777777" w:rsidR="00000000" w:rsidRDefault="00EF3A67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31989D" w14:textId="77777777" w:rsidR="00000000" w:rsidRDefault="00EF3A67">
            <w:pPr>
              <w:jc w:val="center"/>
            </w:pPr>
            <w:r>
              <w:t>Дата</w:t>
            </w:r>
          </w:p>
        </w:tc>
      </w:tr>
      <w:tr w:rsidR="00000000" w14:paraId="4F61DF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87D0A" w14:textId="77777777" w:rsidR="00000000" w:rsidRDefault="00EF3A67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91EB61" w14:textId="77777777" w:rsidR="00000000" w:rsidRDefault="00EF3A67">
            <w:pPr>
              <w:jc w:val="center"/>
            </w:pPr>
            <w:r>
              <w:t>изменен</w:t>
            </w:r>
          </w:p>
          <w:p w14:paraId="1BFFE718" w14:textId="77777777" w:rsidR="00000000" w:rsidRDefault="00EF3A67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3514B20" w14:textId="77777777" w:rsidR="00000000" w:rsidRDefault="00EF3A67">
            <w:pPr>
              <w:jc w:val="center"/>
            </w:pPr>
            <w:r>
              <w:t>заме</w:t>
            </w:r>
          </w:p>
          <w:p w14:paraId="20BBE870" w14:textId="77777777" w:rsidR="00000000" w:rsidRDefault="00EF3A67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3D0D40C" w14:textId="77777777" w:rsidR="00000000" w:rsidRDefault="00EF3A67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D63B583" w14:textId="77777777" w:rsidR="00000000" w:rsidRDefault="00EF3A67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553744AC" w14:textId="77777777" w:rsidR="00000000" w:rsidRDefault="00EF3A67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4524B68" w14:textId="77777777" w:rsidR="00000000" w:rsidRDefault="00EF3A67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423B537" w14:textId="77777777" w:rsidR="00000000" w:rsidRDefault="00EF3A67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8EBD00E" w14:textId="77777777" w:rsidR="00000000" w:rsidRDefault="00EF3A67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9997117" w14:textId="77777777" w:rsidR="00000000" w:rsidRDefault="00EF3A67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E946E8C" w14:textId="77777777" w:rsidR="00000000" w:rsidRDefault="00EF3A67"/>
        </w:tc>
      </w:tr>
      <w:tr w:rsidR="00000000" w14:paraId="0942FF99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8DA620B" w14:textId="77777777" w:rsidR="00000000" w:rsidRDefault="00EF3A67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6CF0333C" w14:textId="77777777" w:rsidR="00000000" w:rsidRDefault="00EF3A67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55EA6CB9" w14:textId="77777777" w:rsidR="00000000" w:rsidRDefault="00EF3A67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1D59CCA7" w14:textId="77777777" w:rsidR="00000000" w:rsidRDefault="00EF3A67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190CD52C" w14:textId="77777777" w:rsidR="00000000" w:rsidRDefault="00EF3A67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1C5ABCCC" w14:textId="77777777" w:rsidR="00000000" w:rsidRDefault="00EF3A67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6009A058" w14:textId="77777777" w:rsidR="00000000" w:rsidRDefault="00EF3A67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6C593FAF" w14:textId="77777777" w:rsidR="00000000" w:rsidRDefault="00EF3A67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36ED161C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075FBA0" w14:textId="77777777" w:rsidR="00000000" w:rsidRDefault="00EF3A67">
            <w:pPr>
              <w:jc w:val="center"/>
            </w:pPr>
          </w:p>
        </w:tc>
      </w:tr>
      <w:tr w:rsidR="00000000" w14:paraId="0E64DDA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543538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B8A9EBA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F8294D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553FBE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7B54E2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1743B7E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31B1F00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810EC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C1FCE18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B32293D" w14:textId="77777777" w:rsidR="00000000" w:rsidRDefault="00EF3A67">
            <w:pPr>
              <w:jc w:val="center"/>
            </w:pPr>
          </w:p>
        </w:tc>
      </w:tr>
      <w:tr w:rsidR="00000000" w14:paraId="5406E3A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9931DA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61A69A2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536C35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16AE681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D198DA5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85BE847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8EAE267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FC77DD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18F2917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C27F5A0" w14:textId="77777777" w:rsidR="00000000" w:rsidRDefault="00EF3A67">
            <w:pPr>
              <w:jc w:val="center"/>
            </w:pPr>
          </w:p>
        </w:tc>
      </w:tr>
      <w:tr w:rsidR="00000000" w14:paraId="1BD57DD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584BAC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5BBC56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754E138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E51011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4A42CFF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5EF159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A5DE4C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F1FAE3F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D6C6095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1C208B9" w14:textId="77777777" w:rsidR="00000000" w:rsidRDefault="00EF3A67">
            <w:pPr>
              <w:jc w:val="center"/>
            </w:pPr>
          </w:p>
        </w:tc>
      </w:tr>
      <w:tr w:rsidR="00000000" w14:paraId="4824C0F9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48A83E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6B5340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E659A5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ADEB826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D4B5AA8" w14:textId="77777777" w:rsidR="00000000" w:rsidRDefault="00EF3A67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1EE19222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AFF78B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B87D7D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3B3171F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88B03FD" w14:textId="77777777" w:rsidR="00000000" w:rsidRDefault="00EF3A67">
            <w:pPr>
              <w:jc w:val="center"/>
            </w:pPr>
          </w:p>
        </w:tc>
      </w:tr>
      <w:tr w:rsidR="00000000" w14:paraId="2B292BB4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0BF5E9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6E5C33C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77FBB99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A4CBE84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D3590F0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062FDC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767019B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5B58CB8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E460E2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465A99F" w14:textId="77777777" w:rsidR="00000000" w:rsidRDefault="00EF3A67">
            <w:pPr>
              <w:jc w:val="center"/>
            </w:pPr>
          </w:p>
        </w:tc>
      </w:tr>
      <w:tr w:rsidR="00000000" w14:paraId="08A77AE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7E644B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CDA6B29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24DDC89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12490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888D33B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41C6D07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18F8347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AC1D8D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F66D23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C5930E" w14:textId="77777777" w:rsidR="00000000" w:rsidRDefault="00EF3A67">
            <w:pPr>
              <w:jc w:val="center"/>
            </w:pPr>
          </w:p>
        </w:tc>
      </w:tr>
      <w:tr w:rsidR="00000000" w14:paraId="3997632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2271F2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7A00B7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7A685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A018ED2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D0F77E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3B35126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13CF75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AEAC5D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BB38F48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28CAB61" w14:textId="77777777" w:rsidR="00000000" w:rsidRDefault="00EF3A67">
            <w:pPr>
              <w:jc w:val="center"/>
            </w:pPr>
          </w:p>
        </w:tc>
      </w:tr>
      <w:tr w:rsidR="00000000" w14:paraId="6AB1830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FC2E058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259DBB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210240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56019B5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2C70108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7F664C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845C01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CA8FDE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AFE1B14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61A988" w14:textId="77777777" w:rsidR="00000000" w:rsidRDefault="00EF3A67">
            <w:pPr>
              <w:jc w:val="center"/>
            </w:pPr>
          </w:p>
        </w:tc>
      </w:tr>
      <w:tr w:rsidR="00000000" w14:paraId="0C4A57BA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FC54FF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9558FFC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8165C1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929613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383A5D1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7D2229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7945390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0569EE5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61A7A07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C83948" w14:textId="77777777" w:rsidR="00000000" w:rsidRDefault="00EF3A67">
            <w:pPr>
              <w:jc w:val="center"/>
            </w:pPr>
          </w:p>
        </w:tc>
      </w:tr>
      <w:tr w:rsidR="00000000" w14:paraId="40EBB3BC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142282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E7CA7F2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F43DD22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98742AF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160B8A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C59069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B41FFD6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00799B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45E004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AAFAF79" w14:textId="77777777" w:rsidR="00000000" w:rsidRDefault="00EF3A67">
            <w:pPr>
              <w:jc w:val="center"/>
            </w:pPr>
          </w:p>
        </w:tc>
      </w:tr>
      <w:tr w:rsidR="00000000" w14:paraId="0CBBB46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D5B1A06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B023325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70D98C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A56B82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BE3D0BD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CBC651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D83DB3A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7E3D0D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3F8F4A9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CEE88A" w14:textId="77777777" w:rsidR="00000000" w:rsidRDefault="00EF3A67">
            <w:pPr>
              <w:jc w:val="center"/>
            </w:pPr>
          </w:p>
        </w:tc>
      </w:tr>
      <w:tr w:rsidR="00000000" w14:paraId="2C41063E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80484B9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064749E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DA88D9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2C0B031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5343B58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FD555E5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64CEB24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E5795A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16D5128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9CF2EBE" w14:textId="77777777" w:rsidR="00000000" w:rsidRDefault="00EF3A67">
            <w:pPr>
              <w:jc w:val="center"/>
            </w:pPr>
          </w:p>
        </w:tc>
      </w:tr>
      <w:tr w:rsidR="00000000" w14:paraId="786A811C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5993C7B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B2313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1718D2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6200449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5512FBF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6A19A50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0A9C66E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C2E3BDC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4BB2EDB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01496C" w14:textId="77777777" w:rsidR="00000000" w:rsidRDefault="00EF3A67">
            <w:pPr>
              <w:jc w:val="center"/>
            </w:pPr>
          </w:p>
        </w:tc>
      </w:tr>
      <w:tr w:rsidR="00000000" w14:paraId="63E22DA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E7F6F3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F991C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5A86C4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5F0D043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27289FC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F2454C0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FD4192D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D69B81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2187AA2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025595D" w14:textId="77777777" w:rsidR="00000000" w:rsidRDefault="00EF3A67">
            <w:pPr>
              <w:jc w:val="center"/>
            </w:pPr>
          </w:p>
        </w:tc>
      </w:tr>
      <w:tr w:rsidR="00000000" w14:paraId="03DC47C1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6FF77CD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A3DC86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64FCDA2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E90883B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C72B1C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CD8566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F8364A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EBA641E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9FA4DF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A84CDE9" w14:textId="77777777" w:rsidR="00000000" w:rsidRDefault="00EF3A67">
            <w:pPr>
              <w:jc w:val="center"/>
            </w:pPr>
          </w:p>
        </w:tc>
      </w:tr>
      <w:tr w:rsidR="00000000" w14:paraId="463931A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4B95E0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580A41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8E3ACD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72A67B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269BEFC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DD09E98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760E6E9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B87739B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66AB78E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710AFE8" w14:textId="77777777" w:rsidR="00000000" w:rsidRDefault="00EF3A67">
            <w:pPr>
              <w:jc w:val="center"/>
            </w:pPr>
          </w:p>
        </w:tc>
      </w:tr>
      <w:tr w:rsidR="00000000" w14:paraId="2313B02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B326308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0DE672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B4E9A9F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8EC5A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D41E6FF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478F1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84A3A81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B34113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1D46A6B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D034FA8" w14:textId="77777777" w:rsidR="00000000" w:rsidRDefault="00EF3A67">
            <w:pPr>
              <w:jc w:val="center"/>
            </w:pPr>
          </w:p>
        </w:tc>
      </w:tr>
      <w:tr w:rsidR="00000000" w14:paraId="51319BF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58C27F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92A5A2D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8D25A98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EA68EF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3C8925D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0A39EBA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00D0E19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FE2CEB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B202E92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A781F6" w14:textId="77777777" w:rsidR="00000000" w:rsidRDefault="00EF3A67">
            <w:pPr>
              <w:jc w:val="center"/>
            </w:pPr>
          </w:p>
        </w:tc>
      </w:tr>
      <w:tr w:rsidR="00000000" w14:paraId="376D2F4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3A7979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953101E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29E1DCD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6E9FF37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9F0AE3A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158F1B1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C3CC846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DC0F6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F46D014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AA9995B" w14:textId="77777777" w:rsidR="00000000" w:rsidRDefault="00EF3A67">
            <w:pPr>
              <w:jc w:val="center"/>
            </w:pPr>
          </w:p>
        </w:tc>
      </w:tr>
      <w:tr w:rsidR="00000000" w14:paraId="2B0665A2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2BB4387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51A8D9A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6B714A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8A01DFD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1AB4C27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3953475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0A407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5939BA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C087C7F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C9CEB93" w14:textId="77777777" w:rsidR="00000000" w:rsidRDefault="00EF3A67">
            <w:pPr>
              <w:jc w:val="center"/>
            </w:pPr>
          </w:p>
        </w:tc>
      </w:tr>
      <w:tr w:rsidR="00000000" w14:paraId="7B87C9A3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75BBD0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2B2EABC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4E415C6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D2420DA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0D0F74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16C130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1FE256E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EEC261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BA3DFC6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CC9549" w14:textId="77777777" w:rsidR="00000000" w:rsidRDefault="00EF3A67">
            <w:pPr>
              <w:jc w:val="center"/>
            </w:pPr>
          </w:p>
        </w:tc>
      </w:tr>
      <w:tr w:rsidR="00000000" w14:paraId="7D781AE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34F744B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2D214F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063B926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C2E4C2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BCECD5B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7A8DE98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4705272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417C876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F724A08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8EF5C9" w14:textId="77777777" w:rsidR="00000000" w:rsidRDefault="00EF3A67">
            <w:pPr>
              <w:jc w:val="center"/>
            </w:pPr>
          </w:p>
        </w:tc>
      </w:tr>
      <w:tr w:rsidR="00000000" w14:paraId="4DC3685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3ACE59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AEF907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386062F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7A83AEC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BE967B3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43BEA2A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9930035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77BDEDF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6622073F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27CEE01" w14:textId="77777777" w:rsidR="00000000" w:rsidRDefault="00EF3A67">
            <w:pPr>
              <w:jc w:val="center"/>
            </w:pPr>
          </w:p>
        </w:tc>
      </w:tr>
      <w:tr w:rsidR="00000000" w14:paraId="5673D160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86B27D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67A39EE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A0D351C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7BB17E3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F903975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AF8F6B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C1EF4E6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AA5EA9C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2607FD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00D39EB" w14:textId="77777777" w:rsidR="00000000" w:rsidRDefault="00EF3A67">
            <w:pPr>
              <w:jc w:val="center"/>
            </w:pPr>
          </w:p>
        </w:tc>
      </w:tr>
      <w:tr w:rsidR="00000000" w14:paraId="494C5E2B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4342405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F56ACFB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B36F8DE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F634C4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E530E0E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34F1A88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B9BF88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CF57C01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10A303AA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D0474E" w14:textId="77777777" w:rsidR="00000000" w:rsidRDefault="00EF3A67">
            <w:pPr>
              <w:jc w:val="center"/>
            </w:pPr>
          </w:p>
        </w:tc>
      </w:tr>
      <w:tr w:rsidR="00000000" w14:paraId="2BA8C7EE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1C5618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3A4916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312A5D0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D6FE7B7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193871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96FC2D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551BDE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A1B0576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29AD7CB3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95AA07" w14:textId="77777777" w:rsidR="00000000" w:rsidRDefault="00EF3A67">
            <w:pPr>
              <w:jc w:val="center"/>
            </w:pPr>
          </w:p>
        </w:tc>
      </w:tr>
      <w:tr w:rsidR="00000000" w14:paraId="70572D78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50AB2D5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67B3FCB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4AFAE1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487630D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8EFD759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251AEA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867BF1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4DACFC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F2109E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F746BC5" w14:textId="77777777" w:rsidR="00000000" w:rsidRDefault="00EF3A67">
            <w:pPr>
              <w:jc w:val="center"/>
            </w:pPr>
          </w:p>
        </w:tc>
      </w:tr>
      <w:tr w:rsidR="00000000" w14:paraId="1A87C6A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B784AAE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D5D93E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6FBE5CF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8ABF836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85E0A6E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AC2FD7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583BB52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B5E585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330A03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14081C" w14:textId="77777777" w:rsidR="00000000" w:rsidRDefault="00EF3A67">
            <w:pPr>
              <w:jc w:val="center"/>
            </w:pPr>
          </w:p>
        </w:tc>
      </w:tr>
      <w:tr w:rsidR="00000000" w14:paraId="0FE3B04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DDD700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A8E1A62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96CCFD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C42BFE8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C8F163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2E12F19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3D8742D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1EDAEA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46511D85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E658A6" w14:textId="77777777" w:rsidR="00000000" w:rsidRDefault="00EF3A67">
            <w:pPr>
              <w:jc w:val="center"/>
            </w:pPr>
          </w:p>
        </w:tc>
      </w:tr>
      <w:tr w:rsidR="00000000" w14:paraId="0090D0C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CEE2A59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7DB65A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6D7C941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F5099AE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2248499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DFFB9F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8F525E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5794C0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21F250DC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814C9DB" w14:textId="77777777" w:rsidR="00000000" w:rsidRDefault="00EF3A67">
            <w:pPr>
              <w:jc w:val="center"/>
            </w:pPr>
          </w:p>
        </w:tc>
      </w:tr>
      <w:tr w:rsidR="00000000" w14:paraId="56CEF417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EA5D2DB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A970BBA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A9C0A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E509797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4D45C4B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1E553F4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5D2A603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D3789EB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B2EB7E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90102A3" w14:textId="77777777" w:rsidR="00000000" w:rsidRDefault="00EF3A67">
            <w:pPr>
              <w:jc w:val="center"/>
            </w:pPr>
          </w:p>
        </w:tc>
      </w:tr>
      <w:tr w:rsidR="00000000" w14:paraId="0669F07E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C76FE2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C0027C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02FDCC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6CF424B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82F0027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E25A7E4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A6B9DB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834F334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262FA44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A27DD85" w14:textId="77777777" w:rsidR="00000000" w:rsidRDefault="00EF3A67">
            <w:pPr>
              <w:jc w:val="center"/>
            </w:pPr>
          </w:p>
        </w:tc>
      </w:tr>
      <w:tr w:rsidR="00000000" w14:paraId="5F7747CD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3BB597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B234F3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9A638FA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8E49B79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52D43D4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48FF1C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13C6B37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E9EEBA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3A7835EE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B9B591" w14:textId="77777777" w:rsidR="00000000" w:rsidRDefault="00EF3A67">
            <w:pPr>
              <w:jc w:val="center"/>
            </w:pPr>
          </w:p>
        </w:tc>
      </w:tr>
      <w:tr w:rsidR="00000000" w14:paraId="58E952F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E0A724A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1CF7385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E8FB239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9B506C1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D0EFFC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A93502C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0774F3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C28049F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460E57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8A123DA" w14:textId="77777777" w:rsidR="00000000" w:rsidRDefault="00EF3A67">
            <w:pPr>
              <w:jc w:val="center"/>
            </w:pPr>
          </w:p>
        </w:tc>
      </w:tr>
      <w:tr w:rsidR="00000000" w14:paraId="1131A7BF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208F72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E2BC75B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08BB7B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B13B029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D59F614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F42274C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7EA53C5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9C7926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E04C59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DDA5E2" w14:textId="77777777" w:rsidR="00000000" w:rsidRDefault="00EF3A67">
            <w:pPr>
              <w:jc w:val="center"/>
            </w:pPr>
          </w:p>
        </w:tc>
      </w:tr>
      <w:tr w:rsidR="00000000" w14:paraId="2EA26626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FCF94B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BF480D8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DFFCD10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96ABC8C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ED0299E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D9554F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6AA9967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9CBFF3B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20B22D1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043A875" w14:textId="77777777" w:rsidR="00000000" w:rsidRDefault="00EF3A67">
            <w:pPr>
              <w:jc w:val="center"/>
            </w:pPr>
          </w:p>
        </w:tc>
      </w:tr>
      <w:tr w:rsidR="00000000" w14:paraId="54EB7060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7358AE2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C1DDA17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04483F7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876BE1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94265B7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44E231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4A63AEF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2FA118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7643C705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36F897" w14:textId="77777777" w:rsidR="00000000" w:rsidRDefault="00EF3A67">
            <w:pPr>
              <w:jc w:val="center"/>
            </w:pPr>
          </w:p>
        </w:tc>
      </w:tr>
      <w:tr w:rsidR="00000000" w14:paraId="4F9D21C5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43039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0ECB2B6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390AC35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02B6105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B35C8A4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5F34E3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47CC53B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A716F8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28D3DA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3542F09" w14:textId="77777777" w:rsidR="00000000" w:rsidRDefault="00EF3A67">
            <w:pPr>
              <w:jc w:val="center"/>
            </w:pPr>
          </w:p>
        </w:tc>
      </w:tr>
      <w:tr w:rsidR="00000000" w14:paraId="51523079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255091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490BEE3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F8001B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828C608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F41D98E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C43DC5A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2693247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BA8F81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8202D2A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5719446" w14:textId="77777777" w:rsidR="00000000" w:rsidRDefault="00EF3A67">
            <w:pPr>
              <w:jc w:val="center"/>
            </w:pPr>
          </w:p>
        </w:tc>
      </w:tr>
      <w:tr w:rsidR="00000000" w14:paraId="49BDB86B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91A7323" w14:textId="77777777" w:rsidR="00000000" w:rsidRDefault="00EF3A67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6BFF61B" w14:textId="77777777" w:rsidR="00000000" w:rsidRDefault="00EF3A67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515554" w14:textId="77777777" w:rsidR="00000000" w:rsidRDefault="00EF3A67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4436A74" w14:textId="77777777" w:rsidR="00000000" w:rsidRDefault="00EF3A67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57D68F" w14:textId="77777777" w:rsidR="00000000" w:rsidRDefault="00EF3A67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9CEED71" w14:textId="77777777" w:rsidR="00000000" w:rsidRDefault="00EF3A67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277B215" w14:textId="77777777" w:rsidR="00000000" w:rsidRDefault="00EF3A67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4F7CC03" w14:textId="77777777" w:rsidR="00000000" w:rsidRDefault="00EF3A67">
            <w:pPr>
              <w:jc w:val="center"/>
            </w:pPr>
          </w:p>
        </w:tc>
        <w:tc>
          <w:tcPr>
            <w:tcW w:w="782" w:type="dxa"/>
            <w:vAlign w:val="center"/>
          </w:tcPr>
          <w:p w14:paraId="515A56A5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BAE3B1" w14:textId="77777777" w:rsidR="00000000" w:rsidRDefault="00EF3A67">
            <w:pPr>
              <w:jc w:val="center"/>
            </w:pPr>
          </w:p>
        </w:tc>
      </w:tr>
      <w:tr w:rsidR="00000000" w14:paraId="432A5281" w14:textId="7777777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E58C6C7" w14:textId="77777777" w:rsidR="00000000" w:rsidRDefault="00EF3A67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7ECE74F7" w14:textId="77777777" w:rsidR="00000000" w:rsidRDefault="00EF3A67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516A1C2B" w14:textId="77777777" w:rsidR="00000000" w:rsidRDefault="00EF3A67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6EC781F3" w14:textId="77777777" w:rsidR="00000000" w:rsidRDefault="00EF3A67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76D1296E" w14:textId="77777777" w:rsidR="00000000" w:rsidRDefault="00EF3A67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512F5F5D" w14:textId="77777777" w:rsidR="00000000" w:rsidRDefault="00EF3A67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216A5D1C" w14:textId="77777777" w:rsidR="00000000" w:rsidRDefault="00EF3A67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0882CB59" w14:textId="77777777" w:rsidR="00000000" w:rsidRDefault="00EF3A67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1CBFD672" w14:textId="77777777" w:rsidR="00000000" w:rsidRDefault="00EF3A67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692A756" w14:textId="77777777" w:rsidR="00000000" w:rsidRDefault="00EF3A67">
            <w:pPr>
              <w:jc w:val="center"/>
            </w:pPr>
          </w:p>
        </w:tc>
      </w:tr>
    </w:tbl>
    <w:p w14:paraId="49ABE48C" w14:textId="77777777" w:rsidR="005B4263" w:rsidRDefault="005B4263">
      <w:pPr>
        <w:rPr>
          <w:sz w:val="2"/>
        </w:rPr>
      </w:pPr>
    </w:p>
    <w:sectPr w:rsidR="005B4263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B2303" w14:textId="77777777" w:rsidR="00EF3A67" w:rsidRDefault="00EF3A67">
      <w:r>
        <w:separator/>
      </w:r>
    </w:p>
  </w:endnote>
  <w:endnote w:type="continuationSeparator" w:id="0">
    <w:p w14:paraId="7F779A94" w14:textId="77777777" w:rsidR="00EF3A67" w:rsidRDefault="00EF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5FCE" w14:textId="77777777" w:rsidR="00000000" w:rsidRDefault="00EF3A67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5282E09" w14:textId="77777777" w:rsidR="00000000" w:rsidRDefault="00EF3A6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DD89A" w14:textId="77777777" w:rsidR="00000000" w:rsidRDefault="00EF3A6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03F" w14:textId="7BEC50DA" w:rsidR="00000000" w:rsidRPr="005B4263" w:rsidRDefault="00EF3A67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5B4263">
      <w:rPr>
        <w:b/>
        <w:bCs/>
        <w:sz w:val="28"/>
        <w:szCs w:val="28"/>
        <w:lang w:val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9C8D" w14:textId="5CB3942C" w:rsidR="00000000" w:rsidRDefault="00EF3A67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9E1CE8">
      <w:rPr>
        <w:noProof/>
        <w:sz w:val="36"/>
      </w:rPr>
      <w:instrText>8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9E1CE8">
      <w:rPr>
        <w:noProof/>
        <w:sz w:val="36"/>
      </w:rPr>
      <w:t>7</w:t>
    </w:r>
    <w:r>
      <w:rPr>
        <w:sz w:val="36"/>
      </w:rPr>
      <w:fldChar w:fldCharType="end"/>
    </w:r>
  </w:p>
  <w:p w14:paraId="443EAE2E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33ACF633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0D6DD40E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496CC22D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6C620ED0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08DF32EF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75B1A78E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3B75DD49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33B7062C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0F7498DC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0718DF5B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603D58B5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2C810FDE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6E4A71A4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38F6910C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6627458F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0BA474BD" w14:textId="77777777" w:rsidR="00000000" w:rsidRDefault="00EF3A67">
    <w:pPr>
      <w:pStyle w:val="a5"/>
      <w:jc w:val="center"/>
      <w:rPr>
        <w:b/>
        <w:bCs/>
        <w:sz w:val="28"/>
        <w:szCs w:val="28"/>
      </w:rPr>
    </w:pPr>
  </w:p>
  <w:p w14:paraId="3F1F3ED1" w14:textId="77777777" w:rsidR="00000000" w:rsidRDefault="00EF3A67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2005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62F0" w14:textId="77777777" w:rsidR="00EF3A67" w:rsidRDefault="00EF3A67">
      <w:r>
        <w:separator/>
      </w:r>
    </w:p>
  </w:footnote>
  <w:footnote w:type="continuationSeparator" w:id="0">
    <w:p w14:paraId="0CC06C59" w14:textId="77777777" w:rsidR="00EF3A67" w:rsidRDefault="00EF3A67">
      <w:r>
        <w:continuationSeparator/>
      </w:r>
    </w:p>
  </w:footnote>
  <w:footnote w:id="1">
    <w:p w14:paraId="3EEB9DCC" w14:textId="77777777" w:rsidR="00000000" w:rsidRDefault="00EF3A67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14:paraId="7011606A" w14:textId="77777777" w:rsidR="00000000" w:rsidRDefault="00EF3A67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14:paraId="65ACC362" w14:textId="77777777" w:rsidR="00000000" w:rsidRDefault="00EF3A67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14:paraId="2FD070A0" w14:textId="77777777" w:rsidR="00000000" w:rsidRDefault="00EF3A67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14:paraId="6A7D84C9" w14:textId="77777777" w:rsidR="00000000" w:rsidRDefault="00EF3A67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</w:t>
      </w:r>
      <w:r>
        <w:rPr>
          <w:sz w:val="22"/>
        </w:rPr>
        <w:t>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14:paraId="6C5C0AFA" w14:textId="77777777" w:rsidR="00000000" w:rsidRDefault="00EF3A67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19.505-79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оператора. Требования к содержанию и оформлению</w:t>
      </w:r>
    </w:p>
  </w:footnote>
  <w:footnote w:id="7">
    <w:p w14:paraId="221E119B" w14:textId="77777777" w:rsidR="00000000" w:rsidRDefault="00EF3A67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</w:t>
      </w:r>
      <w:r>
        <w:rPr>
          <w:sz w:val="22"/>
        </w:rPr>
        <w:t>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2F06" w14:textId="77777777" w:rsidR="00000000" w:rsidRDefault="00EF3A67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194C" w14:textId="77777777" w:rsidR="00000000" w:rsidRDefault="00EF3A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A32D" w14:textId="77777777" w:rsidR="00000000" w:rsidRDefault="00EF3A67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8</w:t>
    </w:r>
    <w:r>
      <w:rPr>
        <w:rStyle w:val="a4"/>
        <w:b/>
        <w:bCs/>
        <w:sz w:val="32"/>
        <w:szCs w:val="32"/>
      </w:rPr>
      <w:fldChar w:fldCharType="end"/>
    </w:r>
  </w:p>
  <w:p w14:paraId="57D3DE3F" w14:textId="77777777" w:rsidR="00000000" w:rsidRDefault="00EF3A67">
    <w:pPr>
      <w:pStyle w:val="a3"/>
      <w:rPr>
        <w:sz w:val="32"/>
        <w:szCs w:val="32"/>
      </w:rPr>
    </w:pPr>
  </w:p>
  <w:p w14:paraId="7601FC1D" w14:textId="77777777" w:rsidR="00000000" w:rsidRDefault="00EF3A67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5B4263" w:rsidRPr="005B4263"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793C5D"/>
    <w:multiLevelType w:val="multilevel"/>
    <w:tmpl w:val="B984A95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doNotHyphenateCaps/>
  <w:drawingGridHorizontalSpacing w:val="57"/>
  <w:drawingGridVerticalSpacing w:val="57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4263"/>
    <w:rsid w:val="001E7D32"/>
    <w:rsid w:val="005B4263"/>
    <w:rsid w:val="005E3404"/>
    <w:rsid w:val="0069233F"/>
    <w:rsid w:val="00934FD9"/>
    <w:rsid w:val="00970737"/>
    <w:rsid w:val="009E1CE8"/>
    <w:rsid w:val="00E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5"/>
    <o:shapelayout v:ext="edit">
      <o:idmap v:ext="edit" data="2"/>
    </o:shapelayout>
  </w:shapeDefaults>
  <w:decimalSymbol w:val=","/>
  <w:listSeparator w:val=";"/>
  <w14:docId w14:val="06C6FD24"/>
  <w15:chartTrackingRefBased/>
  <w15:docId w15:val="{5EFD49ED-D1B0-4F67-BB1F-9933086F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uiPriority w:val="39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84;&#1080;&#1090;&#1088;&#1080;&#1081;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8738-71D8-4C6F-B764-7C212F27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36</TotalTime>
  <Pages>8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Усенко Дмитрий Евгеньевич</cp:lastModifiedBy>
  <cp:revision>1</cp:revision>
  <cp:lastPrinted>2005-09-30T07:24:00Z</cp:lastPrinted>
  <dcterms:created xsi:type="dcterms:W3CDTF">2021-12-19T22:34:00Z</dcterms:created>
  <dcterms:modified xsi:type="dcterms:W3CDTF">2021-12-19T23:13:00Z</dcterms:modified>
</cp:coreProperties>
</file>